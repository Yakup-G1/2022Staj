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897"/>
        <w:gridCol w:w="4481"/>
        <w:gridCol w:w="1495"/>
        <w:gridCol w:w="2987"/>
        <w:gridCol w:w="894"/>
      </w:tblGrid>
      <w:tr w:rsidR="00C3569F" w14:paraId="47DE03D5" w14:textId="77777777" w:rsidTr="00F4715A">
        <w:trPr>
          <w:trHeight w:val="9693"/>
        </w:trPr>
        <w:tc>
          <w:tcPr>
            <w:tcW w:w="5000" w:type="pct"/>
            <w:gridSpan w:val="5"/>
          </w:tcPr>
          <w:p w14:paraId="73F63862" w14:textId="77777777" w:rsidR="00C3569F" w:rsidRDefault="00C3569F" w:rsidP="00B7244E">
            <w:r w:rsidRPr="009B5DF8">
              <w:rPr>
                <w:noProof/>
                <w:lang w:bidi="tr-TR"/>
              </w:rPr>
              <w:drawing>
                <wp:inline distT="0" distB="0" distL="0" distR="0" wp14:anchorId="3429D26A" wp14:editId="4379ED19">
                  <wp:extent cx="6857664" cy="6188400"/>
                  <wp:effectExtent l="0" t="0" r="635" b="3175"/>
                  <wp:docPr id="2" name="Resim 2" title="Deko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1FBE4B6A" w14:textId="77777777" w:rsidTr="00F4715A">
        <w:trPr>
          <w:trHeight w:val="144"/>
        </w:trPr>
        <w:tc>
          <w:tcPr>
            <w:tcW w:w="417" w:type="pct"/>
            <w:vMerge w:val="restart"/>
            <w:shd w:val="clear" w:color="auto" w:fill="000000" w:themeFill="text1"/>
          </w:tcPr>
          <w:p w14:paraId="2B45E283" w14:textId="77777777" w:rsidR="00C3569F" w:rsidRDefault="00C3569F" w:rsidP="00B7244E"/>
        </w:tc>
        <w:tc>
          <w:tcPr>
            <w:tcW w:w="2083" w:type="pct"/>
            <w:tcBorders>
              <w:top w:val="single" w:sz="48" w:space="0" w:color="D83D27" w:themeColor="accent2"/>
            </w:tcBorders>
            <w:shd w:val="clear" w:color="auto" w:fill="000000" w:themeFill="text1"/>
          </w:tcPr>
          <w:p w14:paraId="330F9727" w14:textId="77777777" w:rsidR="00C3569F" w:rsidRPr="00A00E8F" w:rsidRDefault="00C3569F" w:rsidP="00B7244E"/>
        </w:tc>
        <w:tc>
          <w:tcPr>
            <w:tcW w:w="2084" w:type="pct"/>
            <w:gridSpan w:val="2"/>
            <w:shd w:val="clear" w:color="auto" w:fill="000000" w:themeFill="text1"/>
          </w:tcPr>
          <w:p w14:paraId="78268BA8" w14:textId="77777777" w:rsidR="00C3569F" w:rsidRPr="00A00E8F" w:rsidRDefault="00C3569F" w:rsidP="00B7244E"/>
        </w:tc>
        <w:tc>
          <w:tcPr>
            <w:tcW w:w="416" w:type="pct"/>
            <w:vMerge w:val="restart"/>
            <w:shd w:val="clear" w:color="auto" w:fill="000000" w:themeFill="text1"/>
          </w:tcPr>
          <w:p w14:paraId="79C899B9" w14:textId="77777777" w:rsidR="00C3569F" w:rsidRDefault="00C3569F" w:rsidP="00B7244E"/>
        </w:tc>
      </w:tr>
      <w:tr w:rsidR="00C3569F" w14:paraId="2D240B53" w14:textId="77777777" w:rsidTr="00F4715A">
        <w:trPr>
          <w:trHeight w:val="3132"/>
        </w:trPr>
        <w:tc>
          <w:tcPr>
            <w:tcW w:w="417" w:type="pct"/>
            <w:vMerge/>
            <w:shd w:val="clear" w:color="auto" w:fill="000000" w:themeFill="text1"/>
          </w:tcPr>
          <w:p w14:paraId="625FE910" w14:textId="77777777" w:rsidR="00C3569F" w:rsidRDefault="00C3569F" w:rsidP="00B7244E"/>
        </w:tc>
        <w:tc>
          <w:tcPr>
            <w:tcW w:w="4167" w:type="pct"/>
            <w:gridSpan w:val="3"/>
            <w:shd w:val="clear" w:color="auto" w:fill="000000" w:themeFill="text1"/>
          </w:tcPr>
          <w:p w14:paraId="147CF690" w14:textId="77777777" w:rsidR="00C3569F" w:rsidRPr="00C3569F" w:rsidRDefault="00000000" w:rsidP="00B7244E">
            <w:pPr>
              <w:pStyle w:val="KonuBal"/>
            </w:pPr>
            <w:sdt>
              <w:sdtPr>
                <w:id w:val="-1919934529"/>
                <w:placeholder>
                  <w:docPart w:val="45FCD30068924078AED78B8516BF6034"/>
                </w:placeholder>
                <w:temporary/>
                <w:showingPlcHdr/>
                <w15:appearance w15:val="hidden"/>
              </w:sdtPr>
              <w:sdtContent>
                <w:r w:rsidR="008D1BFA" w:rsidRPr="00C3569F">
                  <w:rPr>
                    <w:lang w:bidi="tr-TR"/>
                  </w:rPr>
                  <w:t>İş Raporu</w:t>
                </w:r>
              </w:sdtContent>
            </w:sdt>
          </w:p>
          <w:p w14:paraId="190BAD6F" w14:textId="77777777" w:rsidR="00C3569F" w:rsidRPr="00C3569F" w:rsidRDefault="00000000" w:rsidP="00391728">
            <w:pPr>
              <w:pStyle w:val="Altyaz"/>
            </w:pPr>
            <w:sdt>
              <w:sdtPr>
                <w:id w:val="-2098858052"/>
                <w:placeholder>
                  <w:docPart w:val="7D6C8BAF4D394536A696BC89D3FD2FEA"/>
                </w:placeholder>
                <w:temporary/>
                <w:showingPlcHdr/>
                <w15:appearance w15:val="hidden"/>
              </w:sdtPr>
              <w:sdtContent>
                <w:r w:rsidR="008D1BFA" w:rsidRPr="00C3569F">
                  <w:rPr>
                    <w:lang w:bidi="tr-TR"/>
                  </w:rPr>
                  <w:t>YILIN DEĞERLENDİRMESİ</w:t>
                </w:r>
              </w:sdtContent>
            </w:sdt>
          </w:p>
        </w:tc>
        <w:tc>
          <w:tcPr>
            <w:tcW w:w="416" w:type="pct"/>
            <w:vMerge/>
            <w:shd w:val="clear" w:color="auto" w:fill="000000" w:themeFill="text1"/>
          </w:tcPr>
          <w:p w14:paraId="70093ADC" w14:textId="77777777" w:rsidR="00C3569F" w:rsidRDefault="00C3569F" w:rsidP="00B7244E"/>
        </w:tc>
      </w:tr>
      <w:tr w:rsidR="00C3569F" w14:paraId="2DF0BA60" w14:textId="77777777" w:rsidTr="00F4715A">
        <w:trPr>
          <w:trHeight w:val="576"/>
        </w:trPr>
        <w:tc>
          <w:tcPr>
            <w:tcW w:w="417" w:type="pct"/>
            <w:vMerge/>
            <w:shd w:val="clear" w:color="auto" w:fill="000000" w:themeFill="text1"/>
          </w:tcPr>
          <w:p w14:paraId="5AD33D4D" w14:textId="77777777" w:rsidR="00C3569F" w:rsidRDefault="00C3569F" w:rsidP="00B7244E"/>
        </w:tc>
        <w:tc>
          <w:tcPr>
            <w:tcW w:w="2778" w:type="pct"/>
            <w:gridSpan w:val="2"/>
            <w:shd w:val="clear" w:color="auto" w:fill="000000" w:themeFill="text1"/>
          </w:tcPr>
          <w:p w14:paraId="74E39E1E" w14:textId="77777777" w:rsidR="00C3569F" w:rsidRPr="001A531B" w:rsidRDefault="00000000" w:rsidP="00B7244E">
            <w:pPr>
              <w:pStyle w:val="irket"/>
              <w:rPr>
                <w:szCs w:val="72"/>
              </w:rPr>
            </w:pPr>
            <w:sdt>
              <w:sdtPr>
                <w:id w:val="-266470118"/>
                <w:placeholder>
                  <w:docPart w:val="4066AE07CA2C486C89B847B3F6F8AF46"/>
                </w:placeholder>
                <w:temporary/>
                <w:showingPlcHdr/>
                <w15:appearance w15:val="hidden"/>
              </w:sdtPr>
              <w:sdtContent>
                <w:r w:rsidR="008D1BFA" w:rsidRPr="006E5382">
                  <w:rPr>
                    <w:lang w:bidi="tr-TR"/>
                  </w:rPr>
                  <w:t>adatum</w:t>
                </w:r>
                <w:r w:rsidR="008D1BFA" w:rsidRPr="00B22851">
                  <w:rPr>
                    <w:lang w:bidi="tr-TR"/>
                  </w:rPr>
                  <w:t xml:space="preserve"> </w:t>
                </w:r>
                <w:r w:rsidR="008D1BFA" w:rsidRPr="00C3569F">
                  <w:rPr>
                    <w:lang w:bidi="tr-TR"/>
                  </w:rPr>
                  <w:t>corporation</w:t>
                </w:r>
              </w:sdtContent>
            </w:sdt>
          </w:p>
        </w:tc>
        <w:tc>
          <w:tcPr>
            <w:tcW w:w="1389" w:type="pct"/>
            <w:shd w:val="clear" w:color="auto" w:fill="000000" w:themeFill="text1"/>
          </w:tcPr>
          <w:p w14:paraId="5B35DB5C" w14:textId="77777777" w:rsidR="00C3569F" w:rsidRPr="00C3569F" w:rsidRDefault="00000000" w:rsidP="00B7244E">
            <w:pPr>
              <w:pStyle w:val="E-posta"/>
            </w:pPr>
            <w:sdt>
              <w:sdtPr>
                <w:id w:val="1536846740"/>
                <w:placeholder>
                  <w:docPart w:val="AFDB2A7AF3054E0BA9D8D62BDB2AF297"/>
                </w:placeholder>
                <w:temporary/>
                <w:showingPlcHdr/>
                <w15:appearance w15:val="hidden"/>
              </w:sdtPr>
              <w:sdtContent>
                <w:r w:rsidR="008D1BFA" w:rsidRPr="00C3569F">
                  <w:rPr>
                    <w:lang w:bidi="tr-TR"/>
                  </w:rPr>
                  <w:t>Bilgi@adatumcorporation</w:t>
                </w:r>
              </w:sdtContent>
            </w:sdt>
          </w:p>
        </w:tc>
        <w:tc>
          <w:tcPr>
            <w:tcW w:w="416" w:type="pct"/>
            <w:vMerge/>
            <w:shd w:val="clear" w:color="auto" w:fill="000000" w:themeFill="text1"/>
          </w:tcPr>
          <w:p w14:paraId="3C2D3901" w14:textId="77777777" w:rsidR="00C3569F" w:rsidRDefault="00C3569F" w:rsidP="00B7244E"/>
        </w:tc>
      </w:tr>
    </w:tbl>
    <w:p w14:paraId="072AB4A5" w14:textId="77777777" w:rsidR="00952F7D" w:rsidRPr="00C3569F" w:rsidRDefault="00952F7D" w:rsidP="00B7244E"/>
    <w:p w14:paraId="0C60C129" w14:textId="77777777" w:rsidR="00C3569F" w:rsidRDefault="00C3569F" w:rsidP="00B7244E">
      <w:pPr>
        <w:sectPr w:rsidR="00C3569F" w:rsidSect="003A1029">
          <w:headerReference w:type="even" r:id="rId12"/>
          <w:headerReference w:type="default" r:id="rId13"/>
          <w:footerReference w:type="default" r:id="rId14"/>
          <w:pgSz w:w="11906" w:h="16838" w:code="9"/>
          <w:pgMar w:top="1152" w:right="576" w:bottom="1152" w:left="576"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649A369C" w14:textId="77777777" w:rsidTr="00F4715A">
        <w:trPr>
          <w:gridAfter w:val="1"/>
          <w:wAfter w:w="10" w:type="dxa"/>
          <w:trHeight w:val="8343"/>
        </w:trPr>
        <w:tc>
          <w:tcPr>
            <w:tcW w:w="10791" w:type="dxa"/>
            <w:gridSpan w:val="5"/>
          </w:tcPr>
          <w:p w14:paraId="76DF039B" w14:textId="77777777" w:rsidR="00C3569F" w:rsidRDefault="00C3569F" w:rsidP="00B7244E">
            <w:r w:rsidRPr="009B5DF8">
              <w:rPr>
                <w:noProof/>
                <w:lang w:bidi="tr-TR"/>
              </w:rPr>
              <w:lastRenderedPageBreak/>
              <w:drawing>
                <wp:inline distT="0" distB="0" distL="0" distR="0" wp14:anchorId="3789A196" wp14:editId="3608D89A">
                  <wp:extent cx="6842234" cy="6171437"/>
                  <wp:effectExtent l="0" t="0" r="0" b="1270"/>
                  <wp:docPr id="4" name="Resim 4" title="Deko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76BAABBD" w14:textId="77777777" w:rsidTr="00F4715A">
        <w:trPr>
          <w:trHeight w:val="24"/>
        </w:trPr>
        <w:tc>
          <w:tcPr>
            <w:tcW w:w="900" w:type="dxa"/>
            <w:shd w:val="clear" w:color="auto" w:fill="D83D27" w:themeFill="accent2"/>
          </w:tcPr>
          <w:p w14:paraId="0B2DEEB1"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7C2AC4FA"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0FD3B25E" w14:textId="77777777" w:rsidR="00C3569F" w:rsidRPr="00415473" w:rsidRDefault="00C3569F" w:rsidP="00B7244E">
            <w:pPr>
              <w:rPr>
                <w:noProof/>
                <w:lang w:eastAsia="en-AU"/>
              </w:rPr>
            </w:pPr>
          </w:p>
        </w:tc>
        <w:tc>
          <w:tcPr>
            <w:tcW w:w="901" w:type="dxa"/>
            <w:gridSpan w:val="2"/>
            <w:shd w:val="clear" w:color="auto" w:fill="D83D27" w:themeFill="accent2"/>
          </w:tcPr>
          <w:p w14:paraId="476E8A41" w14:textId="77777777" w:rsidR="00C3569F" w:rsidRPr="00415473" w:rsidRDefault="00C3569F" w:rsidP="00B7244E">
            <w:pPr>
              <w:rPr>
                <w:noProof/>
                <w:lang w:eastAsia="en-AU"/>
              </w:rPr>
            </w:pPr>
          </w:p>
        </w:tc>
      </w:tr>
      <w:tr w:rsidR="00C3569F" w14:paraId="521EEF9F" w14:textId="77777777" w:rsidTr="002A5BA5">
        <w:trPr>
          <w:gridAfter w:val="1"/>
          <w:wAfter w:w="10" w:type="dxa"/>
          <w:trHeight w:val="3744"/>
        </w:trPr>
        <w:tc>
          <w:tcPr>
            <w:tcW w:w="900" w:type="dxa"/>
            <w:shd w:val="clear" w:color="auto" w:fill="D83D27" w:themeFill="accent2"/>
          </w:tcPr>
          <w:p w14:paraId="725B607A" w14:textId="77777777" w:rsidR="00C3569F" w:rsidRDefault="00C3569F" w:rsidP="00B7244E"/>
        </w:tc>
        <w:tc>
          <w:tcPr>
            <w:tcW w:w="8991" w:type="dxa"/>
            <w:gridSpan w:val="2"/>
            <w:shd w:val="clear" w:color="auto" w:fill="D83D27" w:themeFill="accent2"/>
          </w:tcPr>
          <w:p w14:paraId="36911B09" w14:textId="77777777" w:rsidR="00C3569F" w:rsidRPr="008D1BFA" w:rsidRDefault="00000000" w:rsidP="00B7244E">
            <w:pPr>
              <w:pStyle w:val="Balk1Beyaz"/>
            </w:pPr>
            <w:sdt>
              <w:sdtPr>
                <w:id w:val="728878121"/>
                <w:placeholder>
                  <w:docPart w:val="028341BE444C46BF98C8DD74CD71DAF8"/>
                </w:placeholder>
                <w:temporary/>
                <w:showingPlcHdr/>
                <w15:appearance w15:val="hidden"/>
              </w:sdtPr>
              <w:sdtContent>
                <w:r w:rsidR="001B28D2" w:rsidRPr="008D1BFA">
                  <w:rPr>
                    <w:lang w:bidi="tr-TR"/>
                  </w:rPr>
                  <w:t>Başlık</w:t>
                </w:r>
              </w:sdtContent>
            </w:sdt>
          </w:p>
          <w:sdt>
            <w:sdtPr>
              <w:id w:val="-924571264"/>
              <w:placeholder>
                <w:docPart w:val="1ABCBA5DD0E2433BBD2C6C10A4B2EC6B"/>
              </w:placeholder>
              <w:temporary/>
              <w:showingPlcHdr/>
              <w15:appearance w15:val="hidden"/>
            </w:sdtPr>
            <w:sdtContent>
              <w:p w14:paraId="77C705B4" w14:textId="77777777" w:rsidR="001B28D2" w:rsidRPr="00C3569F" w:rsidRDefault="001B28D2" w:rsidP="00B7244E">
                <w:pPr>
                  <w:pStyle w:val="NormalBeyaz"/>
                </w:pPr>
                <w:r w:rsidRPr="00C3569F">
                  <w:rPr>
                    <w:lang w:bidi="tr-TR"/>
                  </w:rPr>
                  <w:t xml:space="preserve">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 </w:t>
                </w:r>
              </w:p>
              <w:p w14:paraId="2932B7A3" w14:textId="77777777" w:rsidR="00C3569F" w:rsidRPr="001B28D2" w:rsidRDefault="001B28D2" w:rsidP="00B7244E">
                <w:pPr>
                  <w:pStyle w:val="NormalBeyaz"/>
                </w:pPr>
                <w:r w:rsidRPr="00C3569F">
                  <w:rPr>
                    <w:lang w:bidi="tr-TR"/>
                  </w:rPr>
                  <w:t>Lorem ipsum dolor sit amet consectetur adipiscing. Laoreet suspendisse interdum consectetur libero id faucibus nisl tincidunt. Pharetra massa massa ultricies mi quis hendrerit dolor. Non tellus orci ac auctor augue mauris augue neque gravida</w:t>
                </w:r>
              </w:p>
            </w:sdtContent>
          </w:sdt>
        </w:tc>
        <w:tc>
          <w:tcPr>
            <w:tcW w:w="900" w:type="dxa"/>
            <w:gridSpan w:val="2"/>
            <w:shd w:val="clear" w:color="auto" w:fill="D83D27" w:themeFill="accent2"/>
          </w:tcPr>
          <w:p w14:paraId="19BBBBC3" w14:textId="77777777" w:rsidR="00C3569F" w:rsidRDefault="00C3569F" w:rsidP="00B7244E"/>
        </w:tc>
      </w:tr>
    </w:tbl>
    <w:p w14:paraId="07DB810E" w14:textId="77777777" w:rsidR="00C3569F" w:rsidRDefault="00C3569F" w:rsidP="00B7244E"/>
    <w:p w14:paraId="0AF2A4D8" w14:textId="77777777" w:rsidR="00C3569F" w:rsidRDefault="00C3569F" w:rsidP="00B7244E">
      <w:pPr>
        <w:sectPr w:rsidR="00C3569F" w:rsidSect="003A1029">
          <w:pgSz w:w="11906" w:h="16838" w:code="9"/>
          <w:pgMar w:top="1152" w:right="576" w:bottom="1152" w:left="576"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534B4EA3" w14:textId="77777777" w:rsidTr="00F4715A">
        <w:trPr>
          <w:gridAfter w:val="1"/>
          <w:wAfter w:w="20" w:type="dxa"/>
          <w:trHeight w:val="144"/>
        </w:trPr>
        <w:tc>
          <w:tcPr>
            <w:tcW w:w="4462" w:type="dxa"/>
            <w:tcBorders>
              <w:top w:val="single" w:sz="48" w:space="0" w:color="D83D27" w:themeColor="accent2"/>
            </w:tcBorders>
          </w:tcPr>
          <w:p w14:paraId="19AAB322" w14:textId="77777777" w:rsidR="00C3569F" w:rsidRPr="001320AC" w:rsidRDefault="00C3569F" w:rsidP="00B7244E"/>
        </w:tc>
        <w:tc>
          <w:tcPr>
            <w:tcW w:w="6379" w:type="dxa"/>
          </w:tcPr>
          <w:p w14:paraId="44A6EFD3" w14:textId="77777777" w:rsidR="00C3569F" w:rsidRPr="001320AC" w:rsidRDefault="00C3569F" w:rsidP="00B7244E"/>
        </w:tc>
      </w:tr>
      <w:tr w:rsidR="00C3569F" w14:paraId="38AB17B3" w14:textId="77777777" w:rsidTr="00F4715A">
        <w:trPr>
          <w:gridAfter w:val="1"/>
          <w:wAfter w:w="20" w:type="dxa"/>
          <w:trHeight w:val="4431"/>
        </w:trPr>
        <w:tc>
          <w:tcPr>
            <w:tcW w:w="10841" w:type="dxa"/>
            <w:gridSpan w:val="2"/>
          </w:tcPr>
          <w:p w14:paraId="0B14AD04" w14:textId="77777777" w:rsidR="00C3569F" w:rsidRPr="00C3569F" w:rsidRDefault="00000000" w:rsidP="00B7244E">
            <w:pPr>
              <w:pStyle w:val="Balk1"/>
            </w:pPr>
            <w:sdt>
              <w:sdtPr>
                <w:id w:val="-1571183845"/>
                <w:placeholder>
                  <w:docPart w:val="5E7B5FE4251D464CB7EEDDB15D6138CD"/>
                </w:placeholder>
                <w:temporary/>
                <w:showingPlcHdr/>
                <w15:appearance w15:val="hidden"/>
              </w:sdtPr>
              <w:sdtContent>
                <w:r w:rsidR="001B28D2" w:rsidRPr="00C3569F">
                  <w:rPr>
                    <w:lang w:bidi="tr-TR"/>
                  </w:rPr>
                  <w:t>BAŞLIK</w:t>
                </w:r>
              </w:sdtContent>
            </w:sdt>
          </w:p>
          <w:p w14:paraId="333E3836" w14:textId="77777777" w:rsidR="00C3569F" w:rsidRPr="001B28D2" w:rsidRDefault="00C3569F" w:rsidP="00B7244E"/>
          <w:p w14:paraId="74FF4D93" w14:textId="77777777" w:rsidR="00C3569F" w:rsidRPr="00C3569F" w:rsidRDefault="00000000" w:rsidP="00391728">
            <w:pPr>
              <w:pStyle w:val="Balk2"/>
            </w:pPr>
            <w:sdt>
              <w:sdtPr>
                <w:id w:val="-809164562"/>
                <w:placeholder>
                  <w:docPart w:val="1E27694FF1EC48C5BEE6AA576A6B6EBB"/>
                </w:placeholder>
                <w:temporary/>
                <w:showingPlcHdr/>
                <w15:appearance w15:val="hidden"/>
              </w:sdtPr>
              <w:sdtContent>
                <w:r w:rsidR="001B28D2">
                  <w:rPr>
                    <w:lang w:bidi="tr-TR"/>
                  </w:rPr>
                  <w:t>Alt başlık</w:t>
                </w:r>
              </w:sdtContent>
            </w:sdt>
            <w:r w:rsidR="00C3569F" w:rsidRPr="00C3569F">
              <w:rPr>
                <w:lang w:bidi="tr-TR"/>
              </w:rPr>
              <w:t xml:space="preserve"> </w:t>
            </w:r>
          </w:p>
          <w:p w14:paraId="014FF811" w14:textId="77777777" w:rsidR="00C3569F" w:rsidRPr="00B7244E" w:rsidRDefault="00000000" w:rsidP="00B7244E">
            <w:sdt>
              <w:sdtPr>
                <w:id w:val="-1221050571"/>
                <w:placeholder>
                  <w:docPart w:val="EF5D8D17946E4F7882D254FA7B93B30A"/>
                </w:placeholder>
                <w:temporary/>
                <w:showingPlcHdr/>
                <w15:appearance w15:val="hidden"/>
              </w:sdtPr>
              <w:sdtContent>
                <w:r w:rsidR="001B28D2" w:rsidRPr="00B7244E">
                  <w:rPr>
                    <w:lang w:bidi="tr-TR"/>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w:t>
                </w:r>
              </w:sdtContent>
            </w:sdt>
          </w:p>
          <w:p w14:paraId="73EC5ACC" w14:textId="77777777" w:rsidR="00C3569F" w:rsidRPr="001B28D2" w:rsidRDefault="00C3569F" w:rsidP="00B7244E"/>
          <w:p w14:paraId="4D642DE9" w14:textId="77777777" w:rsidR="001B28D2" w:rsidRPr="00C3569F" w:rsidRDefault="00000000" w:rsidP="00391728">
            <w:pPr>
              <w:pStyle w:val="Balk2"/>
            </w:pPr>
            <w:sdt>
              <w:sdtPr>
                <w:id w:val="-765614892"/>
                <w:placeholder>
                  <w:docPart w:val="650C408315E24B87A2D6CE7EC2F17396"/>
                </w:placeholder>
                <w:temporary/>
                <w:showingPlcHdr/>
                <w15:appearance w15:val="hidden"/>
              </w:sdtPr>
              <w:sdtContent>
                <w:r w:rsidR="001B28D2">
                  <w:rPr>
                    <w:lang w:bidi="tr-TR"/>
                  </w:rPr>
                  <w:t>Alt başlık</w:t>
                </w:r>
              </w:sdtContent>
            </w:sdt>
            <w:r w:rsidR="001B28D2" w:rsidRPr="00C3569F">
              <w:rPr>
                <w:lang w:bidi="tr-TR"/>
              </w:rPr>
              <w:t xml:space="preserve"> </w:t>
            </w:r>
          </w:p>
          <w:p w14:paraId="174214F2" w14:textId="77777777" w:rsidR="00C3569F" w:rsidRPr="00B7244E" w:rsidRDefault="00000000" w:rsidP="00B7244E">
            <w:sdt>
              <w:sdtPr>
                <w:id w:val="1044171508"/>
                <w:placeholder>
                  <w:docPart w:val="217E97A84EE54C74BF253599BA98D0F5"/>
                </w:placeholder>
                <w:temporary/>
                <w:showingPlcHdr/>
                <w15:appearance w15:val="hidden"/>
              </w:sdtPr>
              <w:sdtContent>
                <w:r w:rsidR="001B28D2" w:rsidRPr="00B7244E">
                  <w:rPr>
                    <w:lang w:bidi="tr-TR"/>
                  </w:rPr>
                  <w:t>Lorem ipsum dolor sit amet, consectetur adipiscing elit, sed do eiusmod tempor incididunt ut labore et dolore magna aliqua.Congue mauris rhoncus aenean vel elit. Massa eget egestas purus viverra. Ridiculus mus mauris vitae ultricies leo integer.</w:t>
                </w:r>
              </w:sdtContent>
            </w:sdt>
          </w:p>
          <w:p w14:paraId="5D2A3E76" w14:textId="77777777" w:rsidR="008D1BFA" w:rsidRPr="00C3569F" w:rsidRDefault="008D1BFA" w:rsidP="00B7244E"/>
        </w:tc>
      </w:tr>
      <w:tr w:rsidR="00C3569F" w14:paraId="3BF68578" w14:textId="77777777" w:rsidTr="00F4715A">
        <w:trPr>
          <w:trHeight w:val="2160"/>
        </w:trPr>
        <w:tc>
          <w:tcPr>
            <w:tcW w:w="10841" w:type="dxa"/>
            <w:gridSpan w:val="2"/>
          </w:tcPr>
          <w:p w14:paraId="16B8F7E9" w14:textId="77777777" w:rsidR="00C3569F" w:rsidRPr="009A2CEE" w:rsidRDefault="00C3569F" w:rsidP="00B7244E">
            <w:r w:rsidRPr="009B5DF8">
              <w:rPr>
                <w:noProof/>
                <w:lang w:bidi="tr-TR"/>
              </w:rPr>
              <w:drawing>
                <wp:inline distT="0" distB="0" distL="0" distR="0" wp14:anchorId="0C6A4F02" wp14:editId="6565C901">
                  <wp:extent cx="6871580" cy="2632710"/>
                  <wp:effectExtent l="0" t="0" r="5715" b="0"/>
                  <wp:docPr id="6" name="Resim 6" descr="Tek biri yanan çok sayıda ampulün res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Tek biri yanan çok sayıda ampulün resmi"/>
                          <pic:cNvPicPr/>
                        </pic:nvPicPr>
                        <pic:blipFill rotWithShape="1">
                          <a:blip r:embed="rId16"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c>
          <w:tcPr>
            <w:tcW w:w="20" w:type="dxa"/>
          </w:tcPr>
          <w:p w14:paraId="510B5CDE" w14:textId="77777777" w:rsidR="00C3569F" w:rsidRDefault="00C3569F" w:rsidP="00B7244E"/>
        </w:tc>
      </w:tr>
      <w:tr w:rsidR="00C3569F" w14:paraId="423D9A9B" w14:textId="77777777" w:rsidTr="00F4715A">
        <w:trPr>
          <w:trHeight w:val="514"/>
        </w:trPr>
        <w:tc>
          <w:tcPr>
            <w:tcW w:w="10841" w:type="dxa"/>
            <w:gridSpan w:val="2"/>
          </w:tcPr>
          <w:p w14:paraId="7B6B17BE" w14:textId="77777777" w:rsidR="00C3569F" w:rsidRPr="00C3569F" w:rsidRDefault="00C3569F" w:rsidP="00B7244E">
            <w:pPr>
              <w:pStyle w:val="AltBilgi1"/>
            </w:pPr>
            <w:r w:rsidRPr="00C3569F">
              <w:rPr>
                <w:lang w:bidi="tr-TR"/>
              </w:rPr>
              <w:t>Şekil 1</w:t>
            </w:r>
          </w:p>
        </w:tc>
        <w:tc>
          <w:tcPr>
            <w:tcW w:w="20" w:type="dxa"/>
          </w:tcPr>
          <w:p w14:paraId="567ADB58" w14:textId="77777777" w:rsidR="00C3569F" w:rsidRDefault="00C3569F" w:rsidP="00B7244E"/>
        </w:tc>
      </w:tr>
      <w:tr w:rsidR="00C3569F" w14:paraId="631DCD8A" w14:textId="77777777" w:rsidTr="00F4715A">
        <w:trPr>
          <w:trHeight w:val="3627"/>
        </w:trPr>
        <w:tc>
          <w:tcPr>
            <w:tcW w:w="10841" w:type="dxa"/>
            <w:gridSpan w:val="2"/>
          </w:tcPr>
          <w:p w14:paraId="50610BC4" w14:textId="77777777" w:rsidR="001B28D2" w:rsidRPr="00C3569F" w:rsidRDefault="00000000" w:rsidP="00391728">
            <w:pPr>
              <w:pStyle w:val="Balk2"/>
            </w:pPr>
            <w:sdt>
              <w:sdtPr>
                <w:id w:val="2005002801"/>
                <w:placeholder>
                  <w:docPart w:val="83184C87A7E14FCFBBB9143D92F552D7"/>
                </w:placeholder>
                <w:temporary/>
                <w:showingPlcHdr/>
                <w15:appearance w15:val="hidden"/>
              </w:sdtPr>
              <w:sdtContent>
                <w:r w:rsidR="001B28D2">
                  <w:rPr>
                    <w:lang w:bidi="tr-TR"/>
                  </w:rPr>
                  <w:t>Alt başlık</w:t>
                </w:r>
              </w:sdtContent>
            </w:sdt>
            <w:r w:rsidR="001B28D2" w:rsidRPr="00C3569F">
              <w:rPr>
                <w:lang w:bidi="tr-TR"/>
              </w:rPr>
              <w:t xml:space="preserve"> </w:t>
            </w:r>
          </w:p>
          <w:p w14:paraId="360D47C7" w14:textId="77777777" w:rsidR="00C3569F" w:rsidRPr="00C3569F" w:rsidRDefault="00000000" w:rsidP="00B7244E">
            <w:sdt>
              <w:sdtPr>
                <w:id w:val="833961933"/>
                <w:placeholder>
                  <w:docPart w:val="5592F69167AC4ABA89C554E59642B0DF"/>
                </w:placeholder>
                <w:temporary/>
                <w:showingPlcHdr/>
                <w15:appearance w15:val="hidden"/>
              </w:sdtPr>
              <w:sdtContent>
                <w:r w:rsidR="001B28D2" w:rsidRPr="00C3569F">
                  <w:rPr>
                    <w:lang w:bidi="tr-TR"/>
                  </w:rP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sdtContent>
            </w:sdt>
          </w:p>
          <w:p w14:paraId="36877483" w14:textId="77777777" w:rsidR="00C3569F" w:rsidRDefault="00C3569F" w:rsidP="00B7244E"/>
          <w:p w14:paraId="058D898E" w14:textId="77777777" w:rsidR="001B28D2" w:rsidRPr="00C3569F" w:rsidRDefault="00000000" w:rsidP="00391728">
            <w:pPr>
              <w:pStyle w:val="Balk2"/>
            </w:pPr>
            <w:sdt>
              <w:sdtPr>
                <w:id w:val="2144923480"/>
                <w:placeholder>
                  <w:docPart w:val="A8284AC862C443DB9323297CAF51740E"/>
                </w:placeholder>
                <w:temporary/>
                <w:showingPlcHdr/>
                <w15:appearance w15:val="hidden"/>
              </w:sdtPr>
              <w:sdtContent>
                <w:r w:rsidR="001B28D2">
                  <w:rPr>
                    <w:lang w:bidi="tr-TR"/>
                  </w:rPr>
                  <w:t>Alt başlık</w:t>
                </w:r>
              </w:sdtContent>
            </w:sdt>
            <w:r w:rsidR="001B28D2" w:rsidRPr="00C3569F">
              <w:rPr>
                <w:lang w:bidi="tr-TR"/>
              </w:rPr>
              <w:t xml:space="preserve"> </w:t>
            </w:r>
          </w:p>
          <w:p w14:paraId="21E2B666" w14:textId="77777777" w:rsidR="00C3569F" w:rsidRPr="00C3569F" w:rsidRDefault="00000000" w:rsidP="00B7244E">
            <w:sdt>
              <w:sdtPr>
                <w:id w:val="390317211"/>
                <w:placeholder>
                  <w:docPart w:val="BB9A4655040C45C8B1AD27DC3ADC3B1F"/>
                </w:placeholder>
                <w:temporary/>
                <w:showingPlcHdr/>
                <w15:appearance w15:val="hidden"/>
              </w:sdtPr>
              <w:sdtContent>
                <w:r w:rsidR="001B28D2" w:rsidRPr="00C3569F">
                  <w:rPr>
                    <w:lang w:bidi="tr-TR"/>
                  </w:rPr>
                  <w:t xml:space="preserve">Lorem ipsum dolor sit amet, consectetuer adipiscing elit, sed diam nonummy nibh euismod </w:t>
                </w:r>
                <w:r w:rsidR="001B28D2" w:rsidRPr="00B7244E">
                  <w:rPr>
                    <w:lang w:bidi="tr-TR"/>
                  </w:rPr>
                  <w:t>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sdtContent>
            </w:sdt>
          </w:p>
        </w:tc>
        <w:tc>
          <w:tcPr>
            <w:tcW w:w="20" w:type="dxa"/>
          </w:tcPr>
          <w:p w14:paraId="117C282C" w14:textId="77777777" w:rsidR="00C3569F" w:rsidRDefault="00C3569F" w:rsidP="00B7244E"/>
        </w:tc>
      </w:tr>
    </w:tbl>
    <w:p w14:paraId="096311C2" w14:textId="77777777" w:rsidR="000749AA" w:rsidRDefault="000749AA" w:rsidP="00B7244E"/>
    <w:p w14:paraId="38AD0529" w14:textId="77777777" w:rsidR="00C3569F" w:rsidRDefault="00C3569F" w:rsidP="00B7244E">
      <w:pPr>
        <w:sectPr w:rsidR="00C3569F" w:rsidSect="003A1029">
          <w:pgSz w:w="11906" w:h="16838" w:code="9"/>
          <w:pgMar w:top="1152" w:right="576" w:bottom="1152" w:left="576"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92"/>
      </w:tblGrid>
      <w:tr w:rsidR="00C3569F" w14:paraId="5FE8BBA3" w14:textId="77777777" w:rsidTr="001F3540">
        <w:trPr>
          <w:trHeight w:val="17"/>
        </w:trPr>
        <w:tc>
          <w:tcPr>
            <w:tcW w:w="4464" w:type="dxa"/>
            <w:gridSpan w:val="2"/>
            <w:tcBorders>
              <w:top w:val="single" w:sz="48" w:space="0" w:color="D83D27" w:themeColor="accent2"/>
            </w:tcBorders>
          </w:tcPr>
          <w:p w14:paraId="60ABCCE2" w14:textId="77777777" w:rsidR="00C3569F" w:rsidRPr="009D2C09" w:rsidRDefault="00C3569F" w:rsidP="002A5BA5"/>
        </w:tc>
        <w:tc>
          <w:tcPr>
            <w:tcW w:w="6307" w:type="dxa"/>
            <w:gridSpan w:val="2"/>
          </w:tcPr>
          <w:p w14:paraId="39DFF5E2" w14:textId="77777777" w:rsidR="00C3569F" w:rsidRPr="009D2C09" w:rsidRDefault="00C3569F" w:rsidP="00B7244E"/>
        </w:tc>
      </w:tr>
      <w:tr w:rsidR="00C3569F" w14:paraId="5B5FB667" w14:textId="77777777" w:rsidTr="001F3540">
        <w:trPr>
          <w:trHeight w:val="8973"/>
        </w:trPr>
        <w:tc>
          <w:tcPr>
            <w:tcW w:w="10771" w:type="dxa"/>
            <w:gridSpan w:val="4"/>
          </w:tcPr>
          <w:p w14:paraId="7E734290" w14:textId="77777777" w:rsidR="001B28D2" w:rsidRPr="00C3569F" w:rsidRDefault="00000000" w:rsidP="00B7244E">
            <w:pPr>
              <w:pStyle w:val="Balk1"/>
            </w:pPr>
            <w:sdt>
              <w:sdtPr>
                <w:id w:val="54047885"/>
                <w:placeholder>
                  <w:docPart w:val="012DC89D43734E8684C3318B0EF423E2"/>
                </w:placeholder>
                <w:temporary/>
                <w:showingPlcHdr/>
                <w15:appearance w15:val="hidden"/>
              </w:sdtPr>
              <w:sdtContent>
                <w:r w:rsidR="001B28D2" w:rsidRPr="00C3569F">
                  <w:rPr>
                    <w:lang w:bidi="tr-TR"/>
                  </w:rPr>
                  <w:t>BAŞLIK</w:t>
                </w:r>
              </w:sdtContent>
            </w:sdt>
          </w:p>
          <w:p w14:paraId="26CD932A" w14:textId="77777777" w:rsidR="00C3569F" w:rsidRPr="00620D24" w:rsidRDefault="00C3569F" w:rsidP="00B7244E"/>
          <w:sdt>
            <w:sdtPr>
              <w:id w:val="1130830908"/>
              <w:placeholder>
                <w:docPart w:val="3C4EAE0E3F2846E9BB13DA08FD0ED76B"/>
              </w:placeholder>
              <w:temporary/>
              <w:showingPlcHdr/>
              <w15:appearance w15:val="hidden"/>
            </w:sdtPr>
            <w:sdtContent>
              <w:p w14:paraId="379367AF" w14:textId="77777777" w:rsidR="00606470" w:rsidRDefault="00606470" w:rsidP="00B7244E">
                <w:r w:rsidRPr="00C3569F">
                  <w:rPr>
                    <w:lang w:bidi="tr-TR"/>
                  </w:rPr>
                  <w:t>Lorem ipsum dolor sit amet, consectetur adipiscing elit, sed do eiusmod tempor incididunt ut labore et dolore magna aliqua. Feugiat vivamus at augue eget. Vitae turpis massa sed elementum tempus. Bibendum enim facilisis gravida neque. Aenean euismod elementum nisi quis eleifend quam adipiscing vitae proin. Facilisi nullam vehicula ipsum a. Integer enim neque volutpat ac tincidunt vitae semper. Proin sagittis nisl rhoncus mattis rhoncus. Morbi tristique senectus et netus. Purus ut faucibus pulvinar elementum integer.</w:t>
                </w:r>
              </w:p>
              <w:p w14:paraId="2CFD6B9C" w14:textId="77777777" w:rsidR="00606470" w:rsidRPr="00C3569F" w:rsidRDefault="00606470" w:rsidP="00B7244E"/>
              <w:p w14:paraId="1115FAA5" w14:textId="77777777" w:rsidR="00C3569F" w:rsidRPr="00C3569F" w:rsidRDefault="00606470" w:rsidP="00B7244E">
                <w:r w:rsidRPr="00C3569F">
                  <w:rPr>
                    <w:lang w:bidi="tr-TR"/>
                  </w:rPr>
                  <w:t xml:space="preserve">Lorem ipsum dolor sit amet, consectetur adipiscing elit, sed do eiusmod tempor incididunt ut labore et dolore magna aliqua. Quis eleifend quam adipiscing vitae proin sagittis nisl rhoncus mattis. At tellus at urna condimentum mattis. Odio aenean sed adipiscing diam donec adipiscing tristique. Molestie ac feugiat sed lectus vestibulum mattis ullamcorper velit sed. Cursus in hac habitasse platea dictumst quisque sagittis purus sit. </w:t>
                </w:r>
              </w:p>
            </w:sdtContent>
          </w:sdt>
          <w:p w14:paraId="133D3D8C" w14:textId="77777777" w:rsidR="00C3569F" w:rsidRPr="00620D24" w:rsidRDefault="00C3569F" w:rsidP="00B7244E"/>
          <w:p w14:paraId="2F6EE0C7" w14:textId="77777777" w:rsidR="00606470" w:rsidRPr="00C3569F" w:rsidRDefault="00000000" w:rsidP="00391728">
            <w:pPr>
              <w:pStyle w:val="Balk2"/>
            </w:pPr>
            <w:sdt>
              <w:sdtPr>
                <w:id w:val="-1053145481"/>
                <w:placeholder>
                  <w:docPart w:val="EB75D7F043D045A28417A250D32CEF1E"/>
                </w:placeholder>
                <w:temporary/>
                <w:showingPlcHdr/>
                <w15:appearance w15:val="hidden"/>
              </w:sdtPr>
              <w:sdtContent>
                <w:r w:rsidR="00606470">
                  <w:rPr>
                    <w:lang w:bidi="tr-TR"/>
                  </w:rPr>
                  <w:t>Alt başlık</w:t>
                </w:r>
              </w:sdtContent>
            </w:sdt>
            <w:r w:rsidR="00606470" w:rsidRPr="00C3569F">
              <w:rPr>
                <w:lang w:bidi="tr-TR"/>
              </w:rPr>
              <w:t xml:space="preserve"> </w:t>
            </w:r>
          </w:p>
          <w:sdt>
            <w:sdtPr>
              <w:id w:val="-386734601"/>
              <w:placeholder>
                <w:docPart w:val="014D1D05DAAF4BECABAB1D671BCA3547"/>
              </w:placeholder>
              <w:temporary/>
              <w:showingPlcHdr/>
              <w15:appearance w15:val="hidden"/>
            </w:sdtPr>
            <w:sdtContent>
              <w:p w14:paraId="4BB1FF9E" w14:textId="77777777" w:rsidR="00606470" w:rsidRPr="00620D24" w:rsidRDefault="00606470" w:rsidP="00B7244E">
                <w:r w:rsidRPr="00620D24">
                  <w:rPr>
                    <w:lang w:bidi="tr-TR"/>
                  </w:rPr>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14:paraId="06A83BA0" w14:textId="77777777" w:rsidR="00606470" w:rsidRPr="00620D24" w:rsidRDefault="00606470" w:rsidP="00B7244E"/>
              <w:p w14:paraId="7F0419D3" w14:textId="77777777" w:rsidR="00C3569F" w:rsidRPr="00620D24" w:rsidRDefault="00606470" w:rsidP="00B7244E">
                <w:r w:rsidRPr="00620D24">
                  <w:rPr>
                    <w:lang w:bidi="tr-TR"/>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tc>
      </w:tr>
      <w:tr w:rsidR="00C3569F" w14:paraId="105C433F" w14:textId="77777777" w:rsidTr="001F3540">
        <w:trPr>
          <w:trHeight w:val="1818"/>
        </w:trPr>
        <w:tc>
          <w:tcPr>
            <w:tcW w:w="3589" w:type="dxa"/>
          </w:tcPr>
          <w:p w14:paraId="01E565EA" w14:textId="77777777" w:rsidR="00C3569F" w:rsidRDefault="00C3569F" w:rsidP="002A5BA5">
            <w:pPr>
              <w:pStyle w:val="NormalOrtalanm"/>
            </w:pPr>
            <w:r w:rsidRPr="009B5DF8">
              <w:rPr>
                <w:noProof/>
                <w:lang w:bidi="tr-TR"/>
              </w:rPr>
              <mc:AlternateContent>
                <mc:Choice Requires="wps">
                  <w:drawing>
                    <wp:inline distT="0" distB="0" distL="0" distR="0" wp14:anchorId="0CDD1DEF" wp14:editId="19D202E3">
                      <wp:extent cx="746089" cy="685800"/>
                      <wp:effectExtent l="0" t="0" r="0" b="0"/>
                      <wp:docPr id="14" name="Şekil" descr="hedef merkezi simge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46089" cy="685800"/>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solidFill>
                                <a:schemeClr val="accent2"/>
                              </a:solidFill>
                              <a:ln w="12700">
                                <a:miter lim="400000"/>
                              </a:ln>
                            </wps:spPr>
                            <wps:bodyPr lIns="38100" tIns="38100" rIns="38100" bIns="38100" anchor="ctr"/>
                          </wps:wsp>
                        </a:graphicData>
                      </a:graphic>
                    </wp:inline>
                  </w:drawing>
                </mc:Choice>
                <mc:Fallback>
                  <w:pict>
                    <v:shape w14:anchorId="5659F98D" id="Şekil" o:spid="_x0000_s1026" alt="hedef merkezi simgesi"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anchorlock/>
                    </v:shape>
                  </w:pict>
                </mc:Fallback>
              </mc:AlternateContent>
            </w:r>
          </w:p>
        </w:tc>
        <w:tc>
          <w:tcPr>
            <w:tcW w:w="3590" w:type="dxa"/>
            <w:gridSpan w:val="2"/>
          </w:tcPr>
          <w:p w14:paraId="588362FA" w14:textId="77777777" w:rsidR="00C3569F" w:rsidRDefault="00C3569F" w:rsidP="002A5BA5">
            <w:pPr>
              <w:pStyle w:val="NormalOrtalanm"/>
            </w:pPr>
            <w:r w:rsidRPr="009B5DF8">
              <w:rPr>
                <w:noProof/>
                <w:lang w:bidi="tr-TR"/>
              </w:rPr>
              <mc:AlternateContent>
                <mc:Choice Requires="wps">
                  <w:drawing>
                    <wp:inline distT="0" distB="0" distL="0" distR="0" wp14:anchorId="28C5869F" wp14:editId="3CCA5887">
                      <wp:extent cx="724825" cy="731520"/>
                      <wp:effectExtent l="0" t="0" r="0" b="0"/>
                      <wp:docPr id="15" name="Şekil" descr="imza sayfası simge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4825" cy="73152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solidFill>
                                <a:schemeClr val="accent2"/>
                              </a:solidFill>
                              <a:ln w="12700">
                                <a:miter lim="400000"/>
                              </a:ln>
                            </wps:spPr>
                            <wps:bodyPr lIns="38100" tIns="38100" rIns="38100" bIns="38100" anchor="ctr"/>
                          </wps:wsp>
                        </a:graphicData>
                      </a:graphic>
                    </wp:inline>
                  </w:drawing>
                </mc:Choice>
                <mc:Fallback>
                  <w:pict>
                    <v:shape w14:anchorId="56A42518" id="Şekil" o:spid="_x0000_s1026" alt="imza sayfası simgesi"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anchorlock/>
                    </v:shape>
                  </w:pict>
                </mc:Fallback>
              </mc:AlternateContent>
            </w:r>
          </w:p>
        </w:tc>
        <w:tc>
          <w:tcPr>
            <w:tcW w:w="3592" w:type="dxa"/>
          </w:tcPr>
          <w:p w14:paraId="4378E7AA" w14:textId="77777777" w:rsidR="00C3569F" w:rsidRDefault="00C3569F" w:rsidP="002A5BA5">
            <w:pPr>
              <w:pStyle w:val="NormalOrtalanm"/>
            </w:pPr>
            <w:r w:rsidRPr="009B5DF8">
              <w:rPr>
                <w:noProof/>
                <w:lang w:bidi="tr-TR"/>
              </w:rPr>
              <mc:AlternateContent>
                <mc:Choice Requires="wps">
                  <w:drawing>
                    <wp:inline distT="0" distB="0" distL="0" distR="0" wp14:anchorId="39B319EC" wp14:editId="26F63546">
                      <wp:extent cx="649225" cy="731520"/>
                      <wp:effectExtent l="0" t="0" r="0" b="0"/>
                      <wp:docPr id="16" name="Şekil" descr="artan grafik simge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9225" cy="731520"/>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solidFill>
                                <a:schemeClr val="accent2"/>
                              </a:solidFill>
                              <a:ln w="12700">
                                <a:miter lim="400000"/>
                              </a:ln>
                            </wps:spPr>
                            <wps:bodyPr lIns="38100" tIns="38100" rIns="38100" bIns="38100" anchor="ctr"/>
                          </wps:wsp>
                        </a:graphicData>
                      </a:graphic>
                    </wp:inline>
                  </w:drawing>
                </mc:Choice>
                <mc:Fallback>
                  <w:pict>
                    <v:shape w14:anchorId="410205F3" id="Şekil" o:spid="_x0000_s1026" alt="artan grafik simgesi"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anchorlock/>
                    </v:shape>
                  </w:pict>
                </mc:Fallback>
              </mc:AlternateContent>
            </w:r>
          </w:p>
        </w:tc>
      </w:tr>
      <w:tr w:rsidR="00C3569F" w14:paraId="06B894C2" w14:textId="77777777" w:rsidTr="001F3540">
        <w:trPr>
          <w:trHeight w:val="1980"/>
        </w:trPr>
        <w:tc>
          <w:tcPr>
            <w:tcW w:w="3589" w:type="dxa"/>
          </w:tcPr>
          <w:p w14:paraId="3E8C7D3C" w14:textId="77777777" w:rsidR="00C3569F" w:rsidRPr="00606470" w:rsidRDefault="00000000" w:rsidP="00391728">
            <w:pPr>
              <w:pStyle w:val="Balk2Ortalanm"/>
            </w:pPr>
            <w:sdt>
              <w:sdtPr>
                <w:id w:val="-1629165540"/>
                <w:placeholder>
                  <w:docPart w:val="86583A7053994E869F3B62B5DEB71834"/>
                </w:placeholder>
                <w:temporary/>
                <w:showingPlcHdr/>
                <w15:appearance w15:val="hidden"/>
              </w:sdtPr>
              <w:sdtContent>
                <w:r w:rsidR="00606470" w:rsidRPr="00606470">
                  <w:rPr>
                    <w:lang w:bidi="tr-TR"/>
                  </w:rPr>
                  <w:t>Açıklama</w:t>
                </w:r>
              </w:sdtContent>
            </w:sdt>
          </w:p>
          <w:p w14:paraId="2EAD4D3A" w14:textId="77777777" w:rsidR="00C3569F" w:rsidRPr="008D2B3A" w:rsidRDefault="00C3569F" w:rsidP="00B7244E">
            <w:pPr>
              <w:pStyle w:val="NormalOrtalanm"/>
            </w:pPr>
          </w:p>
          <w:p w14:paraId="49786929" w14:textId="77777777" w:rsidR="00C3569F" w:rsidRPr="008D2B3A" w:rsidRDefault="00000000" w:rsidP="00B7244E">
            <w:pPr>
              <w:pStyle w:val="NormalOrtalanm"/>
            </w:pPr>
            <w:sdt>
              <w:sdtPr>
                <w:id w:val="258960958"/>
                <w:placeholder>
                  <w:docPart w:val="4258026221DB43839C624CA471014606"/>
                </w:placeholder>
                <w:temporary/>
                <w:showingPlcHdr/>
                <w15:appearance w15:val="hidden"/>
              </w:sdtPr>
              <w:sdtContent>
                <w:r w:rsidR="00C3569F" w:rsidRPr="00606470">
                  <w:rPr>
                    <w:lang w:bidi="tr-TR"/>
                  </w:rPr>
                  <w:t>Lorem Ipsum, baskı ve dizgicilik sektöründe kullanılan işlevsiz metindir.</w:t>
                </w:r>
              </w:sdtContent>
            </w:sdt>
          </w:p>
        </w:tc>
        <w:tc>
          <w:tcPr>
            <w:tcW w:w="3590" w:type="dxa"/>
            <w:gridSpan w:val="2"/>
          </w:tcPr>
          <w:p w14:paraId="2B67217D" w14:textId="77777777" w:rsidR="00606470" w:rsidRPr="00606470" w:rsidRDefault="00000000" w:rsidP="00391728">
            <w:pPr>
              <w:pStyle w:val="Balk2Ortalanm"/>
            </w:pPr>
            <w:sdt>
              <w:sdtPr>
                <w:id w:val="-1921554881"/>
                <w:placeholder>
                  <w:docPart w:val="2CCDEC52579B4FA0A8ED22FF27EED19C"/>
                </w:placeholder>
                <w:temporary/>
                <w:showingPlcHdr/>
                <w15:appearance w15:val="hidden"/>
              </w:sdtPr>
              <w:sdtContent>
                <w:r w:rsidR="00606470" w:rsidRPr="00606470">
                  <w:rPr>
                    <w:lang w:bidi="tr-TR"/>
                  </w:rPr>
                  <w:t>Açıklama</w:t>
                </w:r>
              </w:sdtContent>
            </w:sdt>
          </w:p>
          <w:p w14:paraId="2E7C78DA" w14:textId="77777777" w:rsidR="00C3569F" w:rsidRPr="008D2B3A" w:rsidRDefault="00C3569F" w:rsidP="00B7244E">
            <w:pPr>
              <w:pStyle w:val="NormalOrtalanm"/>
            </w:pPr>
          </w:p>
          <w:p w14:paraId="7834FEC3" w14:textId="77777777" w:rsidR="00C3569F" w:rsidRPr="008D2B3A" w:rsidRDefault="00000000" w:rsidP="00B7244E">
            <w:pPr>
              <w:pStyle w:val="NormalOrtalanm"/>
            </w:pPr>
            <w:sdt>
              <w:sdtPr>
                <w:id w:val="-1014377956"/>
                <w:placeholder>
                  <w:docPart w:val="A19B3CD5F2C749D7A87DA5A55D5866B7"/>
                </w:placeholder>
                <w:temporary/>
                <w:showingPlcHdr/>
                <w15:appearance w15:val="hidden"/>
              </w:sdtPr>
              <w:sdtContent>
                <w:r w:rsidR="00C3569F" w:rsidRPr="008D2B3A">
                  <w:rPr>
                    <w:lang w:bidi="tr-TR"/>
                  </w:rPr>
                  <w:t>Lorem Ipsum, baskı ve dizgicilik sektöründe kullanılan işlevsiz metindir.</w:t>
                </w:r>
              </w:sdtContent>
            </w:sdt>
          </w:p>
        </w:tc>
        <w:tc>
          <w:tcPr>
            <w:tcW w:w="3592" w:type="dxa"/>
          </w:tcPr>
          <w:p w14:paraId="241E6831" w14:textId="77777777" w:rsidR="00606470" w:rsidRPr="00606470" w:rsidRDefault="00000000" w:rsidP="00391728">
            <w:pPr>
              <w:pStyle w:val="Balk2Ortalanm"/>
            </w:pPr>
            <w:sdt>
              <w:sdtPr>
                <w:id w:val="1004944113"/>
                <w:placeholder>
                  <w:docPart w:val="0B2133FFCE4C47D59D3C9506EFEFF7DF"/>
                </w:placeholder>
                <w:temporary/>
                <w:showingPlcHdr/>
                <w15:appearance w15:val="hidden"/>
              </w:sdtPr>
              <w:sdtContent>
                <w:r w:rsidR="00606470" w:rsidRPr="00606470">
                  <w:rPr>
                    <w:lang w:bidi="tr-TR"/>
                  </w:rPr>
                  <w:t>Açıklama</w:t>
                </w:r>
              </w:sdtContent>
            </w:sdt>
          </w:p>
          <w:p w14:paraId="3D8FE243" w14:textId="77777777" w:rsidR="00C3569F" w:rsidRPr="008D2B3A" w:rsidRDefault="00C3569F" w:rsidP="002A5BA5">
            <w:pPr>
              <w:pStyle w:val="NormalOrtalanm"/>
            </w:pPr>
          </w:p>
          <w:p w14:paraId="53E80299" w14:textId="77777777" w:rsidR="00C3569F" w:rsidRPr="00F34ECA" w:rsidRDefault="00000000" w:rsidP="00B7244E">
            <w:pPr>
              <w:pStyle w:val="NormalOrtalanm"/>
              <w:rPr>
                <w:color w:val="D9D9D9" w:themeColor="background1" w:themeShade="D9"/>
              </w:rPr>
            </w:pPr>
            <w:sdt>
              <w:sdtPr>
                <w:id w:val="879757871"/>
                <w:placeholder>
                  <w:docPart w:val="1E4BCBF07ADA46EDA734561E7A765848"/>
                </w:placeholder>
                <w:temporary/>
                <w:showingPlcHdr/>
                <w15:appearance w15:val="hidden"/>
              </w:sdtPr>
              <w:sdtContent>
                <w:r w:rsidR="00C3569F" w:rsidRPr="3FC281EA">
                  <w:rPr>
                    <w:lang w:bidi="tr-TR"/>
                  </w:rPr>
                  <w:t>Lorem Ipsum, baskı ve dizgicilik sektöründe kullanılan işlevsiz metindir.</w:t>
                </w:r>
              </w:sdtContent>
            </w:sdt>
          </w:p>
        </w:tc>
      </w:tr>
    </w:tbl>
    <w:p w14:paraId="722F7C8A" w14:textId="77777777" w:rsidR="00C3569F" w:rsidRDefault="00C3569F" w:rsidP="00B7244E"/>
    <w:p w14:paraId="22C99E77" w14:textId="77777777" w:rsidR="00C3569F" w:rsidRDefault="00C3569F" w:rsidP="00B7244E">
      <w:pPr>
        <w:sectPr w:rsidR="00C3569F" w:rsidSect="003A1029">
          <w:pgSz w:w="11906" w:h="16838" w:code="9"/>
          <w:pgMar w:top="1152" w:right="576" w:bottom="1152" w:left="576"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5DF4EDBD" w14:textId="77777777" w:rsidTr="002A5BA5">
        <w:trPr>
          <w:trHeight w:val="60"/>
        </w:trPr>
        <w:tc>
          <w:tcPr>
            <w:tcW w:w="4464" w:type="dxa"/>
            <w:tcBorders>
              <w:top w:val="single" w:sz="48" w:space="0" w:color="D83D27" w:themeColor="accent2"/>
            </w:tcBorders>
          </w:tcPr>
          <w:p w14:paraId="2BD0F71A" w14:textId="77777777" w:rsidR="00C3569F" w:rsidRPr="00475B12" w:rsidRDefault="00C3569F" w:rsidP="00B7244E"/>
        </w:tc>
        <w:tc>
          <w:tcPr>
            <w:tcW w:w="6293" w:type="dxa"/>
          </w:tcPr>
          <w:p w14:paraId="0AA458F2" w14:textId="77777777" w:rsidR="00C3569F" w:rsidRPr="00475B12" w:rsidRDefault="00C3569F" w:rsidP="00B7244E"/>
        </w:tc>
      </w:tr>
      <w:tr w:rsidR="002A5BA5" w:rsidRPr="00F74F95" w14:paraId="5FB18FEA" w14:textId="77777777" w:rsidTr="00AA4042">
        <w:trPr>
          <w:trHeight w:val="60"/>
        </w:trPr>
        <w:tc>
          <w:tcPr>
            <w:tcW w:w="10757" w:type="dxa"/>
            <w:gridSpan w:val="2"/>
          </w:tcPr>
          <w:p w14:paraId="185163D9" w14:textId="77777777" w:rsidR="002A5BA5" w:rsidRPr="00C3569F" w:rsidRDefault="00000000" w:rsidP="002A5BA5">
            <w:pPr>
              <w:pStyle w:val="Balk1"/>
            </w:pPr>
            <w:sdt>
              <w:sdtPr>
                <w:id w:val="1561365463"/>
                <w:placeholder>
                  <w:docPart w:val="779EFA3A2C5B4165ADD9861CE3885B93"/>
                </w:placeholder>
                <w:temporary/>
                <w:showingPlcHdr/>
                <w15:appearance w15:val="hidden"/>
              </w:sdtPr>
              <w:sdtContent>
                <w:r w:rsidR="002A5BA5" w:rsidRPr="00C3569F">
                  <w:rPr>
                    <w:lang w:bidi="tr-TR"/>
                  </w:rPr>
                  <w:t>BAŞLIK</w:t>
                </w:r>
              </w:sdtContent>
            </w:sdt>
          </w:p>
          <w:p w14:paraId="05703CCC" w14:textId="77777777" w:rsidR="002A5BA5" w:rsidRPr="00F74F95" w:rsidRDefault="002A5BA5" w:rsidP="002A5BA5"/>
          <w:sdt>
            <w:sdtPr>
              <w:id w:val="1906719072"/>
              <w:placeholder>
                <w:docPart w:val="053A94ECB40447D9811200A7D4F7AB37"/>
              </w:placeholder>
              <w:temporary/>
              <w:showingPlcHdr/>
              <w15:appearance w15:val="hidden"/>
            </w:sdtPr>
            <w:sdtContent>
              <w:p w14:paraId="3DD92418" w14:textId="77777777" w:rsidR="002A5BA5" w:rsidRDefault="002A5BA5" w:rsidP="002A5BA5">
                <w:r>
                  <w:rPr>
                    <w:lang w:bidi="tr-TR"/>
                  </w:rPr>
                  <w:t xml:space="preserve">Lorem ipsum dolor sit amet, consectetur adipiscing elit, sed do eiusmod tempor incididunt ut labore et dolore magna aliqua. Dictum at tempor commodo ullamcorper. Suspendisse ultrices gravida dictum fusce ut. Mauris nunc congue nisi vitae suscipit tellus mauris a. Amet mauris commodo quis imperdiet massa tincidunt nunc. Amet dictum sit amet justo donec. Netus et malesuada fames ac turpis egestas integer. Faucibus interdum posuere lorem ipsum dolor. Porttitor eget dolor morbi non arcu. Sit amet dictum sit amet justo donec enim diam. Augue lacus viverra vitae congue eu consequat. Porta non pulvinar neque laoreet suspendisse interdum. Varius sit amet mattis vulputate enim nulla aliquet porttitor lacus. Ipsum faucibus vitae aliquet nec ullamcorper sit amet risus nullam. Pellentesque adipiscing commodo elit at. Fermentum iaculis eu non diam phasellus. Aliquet lectus proin nibh nisl condimentum id venenatis a condimentum. </w:t>
                </w:r>
              </w:p>
              <w:p w14:paraId="4E4A7938" w14:textId="77777777" w:rsidR="002A5BA5" w:rsidRDefault="002A5BA5" w:rsidP="002A5BA5"/>
              <w:p w14:paraId="1A1944A5" w14:textId="77777777" w:rsidR="002A5BA5" w:rsidRDefault="002A5BA5" w:rsidP="002A5BA5">
                <w:r w:rsidRPr="003C7515">
                  <w:rPr>
                    <w:lang w:bidi="tr-TR"/>
                  </w:rPr>
                  <w:t>Ut ornare lectus sit amet est placerat. Tincidunt vitae semper quis lectus nulla at volutpat. Sit amet nisl suscipit adipiscing bibendum. Nunc sed id semper risus in hendrerit. Tincidunt praesent semper feugiat nibh sed pulvinar proin gravida. Sed felis eget velit aliquet sagittis. Porta lorem mollis aliquam ut porttitor leo a diam. Mattis molestie a iaculis at erat pellentesque adipiscing commodo. Mi proin sed libero enim sed. Egestas diam in arcu cursus euismod quis. Massa ultricies mi quis hendrerit dolor magna. Fermentum iaculis eu non diam phasellus vestibulum.</w:t>
                </w:r>
              </w:p>
            </w:sdtContent>
          </w:sdt>
          <w:p w14:paraId="566B259D" w14:textId="77777777" w:rsidR="002A5BA5" w:rsidRDefault="002A5BA5" w:rsidP="002A5BA5"/>
          <w:p w14:paraId="678ED04C" w14:textId="77777777" w:rsidR="002A5BA5" w:rsidRDefault="002A5BA5" w:rsidP="002A5BA5">
            <w:pPr>
              <w:pStyle w:val="Alnt"/>
            </w:pPr>
            <w:r>
              <w:rPr>
                <w:noProof/>
                <w:lang w:bidi="tr-TR"/>
              </w:rPr>
              <mc:AlternateContent>
                <mc:Choice Requires="wps">
                  <w:drawing>
                    <wp:anchor distT="0" distB="0" distL="114300" distR="114300" simplePos="0" relativeHeight="251659264" behindDoc="1" locked="1" layoutInCell="1" allowOverlap="1" wp14:anchorId="4E667D4B" wp14:editId="4CE18F4C">
                      <wp:simplePos x="0" y="0"/>
                      <wp:positionH relativeFrom="column">
                        <wp:posOffset>-457200</wp:posOffset>
                      </wp:positionH>
                      <wp:positionV relativeFrom="paragraph">
                        <wp:posOffset>0</wp:posOffset>
                      </wp:positionV>
                      <wp:extent cx="7278624" cy="1197864"/>
                      <wp:effectExtent l="0" t="0" r="0" b="2540"/>
                      <wp:wrapNone/>
                      <wp:docPr id="11" name="Dikdörtgen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63121" id="Dikdörtgen 11" o:spid="_x0000_s1026" style="position:absolute;margin-left:-36pt;margin-top:0;width:573.1pt;height:9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" fillcolor="#d83d27" stroked="f" strokeweight="2pt">
                      <v:stroke miterlimit="4"/>
                      <v:textbox inset="3pt,3pt,3pt,3pt"/>
                      <w10:anchorlock/>
                    </v:rect>
                  </w:pict>
                </mc:Fallback>
              </mc:AlternateContent>
            </w:r>
          </w:p>
          <w:p w14:paraId="6CD9F2C3" w14:textId="77777777" w:rsidR="002A5BA5" w:rsidRDefault="00000000" w:rsidP="002A5BA5">
            <w:pPr>
              <w:pStyle w:val="Alnt"/>
            </w:pPr>
            <w:sdt>
              <w:sdtPr>
                <w:id w:val="-856341270"/>
                <w:placeholder>
                  <w:docPart w:val="C1E586EA31454B01931870B664B7B92B"/>
                </w:placeholder>
                <w:temporary/>
                <w:showingPlcHdr/>
                <w15:appearance w15:val="hidden"/>
              </w:sdtPr>
              <w:sdtContent>
                <w:r w:rsidR="002A5BA5" w:rsidRPr="00877027">
                  <w:rPr>
                    <w:lang w:bidi="tr-TR"/>
                  </w:rPr>
                  <w:t>Lorem ipsum dolor sit amet, consectetur adipiscing</w:t>
                </w:r>
                <w:r w:rsidR="002A5BA5">
                  <w:rPr>
                    <w:lang w:bidi="tr-TR"/>
                  </w:rPr>
                  <w:t xml:space="preserve"> </w:t>
                </w:r>
                <w:r w:rsidR="002A5BA5" w:rsidRPr="00877027">
                  <w:rPr>
                    <w:lang w:bidi="tr-TR"/>
                  </w:rPr>
                  <w:t>elit, sed do eiusmod tempor incididunt.</w:t>
                </w:r>
              </w:sdtContent>
            </w:sdt>
          </w:p>
          <w:p w14:paraId="0043060D" w14:textId="77777777" w:rsidR="002A5BA5" w:rsidRDefault="002A5BA5" w:rsidP="002A5BA5"/>
          <w:p w14:paraId="264BC0B8" w14:textId="77777777" w:rsidR="002A5BA5" w:rsidRDefault="002A5BA5" w:rsidP="002A5BA5"/>
          <w:p w14:paraId="432D1BD3" w14:textId="77777777" w:rsidR="002A5BA5" w:rsidRDefault="002A5BA5" w:rsidP="002A5BA5"/>
          <w:sdt>
            <w:sdtPr>
              <w:id w:val="-500814499"/>
              <w:placeholder>
                <w:docPart w:val="9DD4336176E04B329422232468C9687F"/>
              </w:placeholder>
              <w:temporary/>
              <w:showingPlcHdr/>
              <w15:appearance w15:val="hidden"/>
            </w:sdtPr>
            <w:sdtContent>
              <w:p w14:paraId="349152BB" w14:textId="77777777" w:rsidR="002A5BA5" w:rsidRPr="00DC280E" w:rsidRDefault="002A5BA5" w:rsidP="002A5BA5">
                <w:r w:rsidRPr="00DC280E">
                  <w:rPr>
                    <w:lang w:bidi="tr-TR"/>
                  </w:rPr>
                  <w:t>Metus dictum at tempor commodo ullamcorper a. Laoreet suspendisse interdum consectetur libero id. Risus ultricies tristique nulla aliquet enim tortor at auctor urna. A lacus vestibulum sed arcu non odio euismod lacinia at. Tortor id aliquet lectus proin nibh nisl condimentum id venenatis. Neque gravida in fermentum et sollicitudin ac orci phasellus. Morbi enim nunc faucibus a pellentesque sit amet porttitor eget. Nunc sed blandit libero volutpat sed cras ornare arcu. Sit amet nisl purus in mollis nunc sed. Risus nec feugiat in fermentum. Integer vitae justo eget magna fermentum iaculis eu non diam. Vulputate eu scelerisque felis imperdiet proin. Ridiculus mus mauris vitae ultricies. Gravida rutrum quisque non tellus orci ac. Quam vulputate dignissim suspendisse in est ante in nibh mauris. Quis auctor elit sed vulputate mi sit.</w:t>
                </w:r>
              </w:p>
              <w:p w14:paraId="461FAB0C" w14:textId="77777777" w:rsidR="002A5BA5" w:rsidRPr="00DC280E" w:rsidRDefault="002A5BA5" w:rsidP="002A5BA5"/>
              <w:p w14:paraId="47F1C067" w14:textId="77777777" w:rsidR="002A5BA5" w:rsidRDefault="002A5BA5" w:rsidP="002A5BA5">
                <w:r w:rsidRPr="00DC280E">
                  <w:rPr>
                    <w:lang w:bidi="tr-TR"/>
                  </w:rPr>
                  <w:t>Eu lobortis elementum nibh tellus molestie nunc non. Consectetur lorem donec massa sapien faucibus et molestie. Consequat interdum varius sit amet mattis vulputate enim. Non enim praesent elementum facilisis leo. Elementum eu facilisis sed odio morbi quis commodo. Bibendum enim facilisis gravida neque convallis a cras semper. Risus in hendrerit gravida rutrum quisque. Aliquam eleifend mi in nulla posuere. Malesuada fames ac turpis egestas maecenas. Molestie ac feugiat sed lectus vestibulum mattis. Eget nullam non nisi est sit amet. Pulvinar elementum integer enim neque. Dui accumsan sit amet nulla facilisi morbi</w:t>
                </w:r>
              </w:p>
            </w:sdtContent>
          </w:sdt>
          <w:p w14:paraId="206F0F7A" w14:textId="77777777" w:rsidR="002A5BA5" w:rsidRPr="00475B12" w:rsidRDefault="002A5BA5" w:rsidP="002A5BA5"/>
        </w:tc>
      </w:tr>
    </w:tbl>
    <w:p w14:paraId="39EAE09F" w14:textId="77777777" w:rsidR="00C3569F" w:rsidRDefault="00C3569F" w:rsidP="00B7244E"/>
    <w:p w14:paraId="02B7FAB9" w14:textId="77777777" w:rsidR="00C3569F" w:rsidRDefault="00C3569F" w:rsidP="00B7244E">
      <w:pPr>
        <w:sectPr w:rsidR="00C3569F" w:rsidSect="003A1029">
          <w:pgSz w:w="11906" w:h="16838" w:code="9"/>
          <w:pgMar w:top="1152" w:right="576" w:bottom="1152" w:left="576"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5D34F383" w14:textId="77777777" w:rsidTr="001F3540">
        <w:trPr>
          <w:trHeight w:val="17"/>
        </w:trPr>
        <w:tc>
          <w:tcPr>
            <w:tcW w:w="4464" w:type="dxa"/>
            <w:tcBorders>
              <w:top w:val="single" w:sz="48" w:space="0" w:color="D83D27" w:themeColor="accent2"/>
            </w:tcBorders>
          </w:tcPr>
          <w:p w14:paraId="671A3F35" w14:textId="77777777" w:rsidR="00C3569F" w:rsidRPr="009D2C09" w:rsidRDefault="00C3569F" w:rsidP="00B7244E"/>
        </w:tc>
        <w:tc>
          <w:tcPr>
            <w:tcW w:w="6307" w:type="dxa"/>
          </w:tcPr>
          <w:p w14:paraId="74F7B057" w14:textId="77777777" w:rsidR="00C3569F" w:rsidRPr="009D2C09" w:rsidRDefault="00C3569F" w:rsidP="00B7244E"/>
        </w:tc>
      </w:tr>
      <w:tr w:rsidR="00C3569F" w:rsidRPr="0042742A" w14:paraId="27B4E47C" w14:textId="77777777" w:rsidTr="001F3540">
        <w:trPr>
          <w:trHeight w:val="5652"/>
        </w:trPr>
        <w:tc>
          <w:tcPr>
            <w:tcW w:w="10771" w:type="dxa"/>
            <w:gridSpan w:val="2"/>
          </w:tcPr>
          <w:p w14:paraId="536ED6CF" w14:textId="77777777" w:rsidR="0042742A" w:rsidRPr="00C3569F" w:rsidRDefault="00000000" w:rsidP="00B7244E">
            <w:pPr>
              <w:pStyle w:val="Balk1"/>
            </w:pPr>
            <w:sdt>
              <w:sdtPr>
                <w:id w:val="1480809186"/>
                <w:placeholder>
                  <w:docPart w:val="CB1043E9977F49319885D8371B5D1FEF"/>
                </w:placeholder>
                <w:temporary/>
                <w:showingPlcHdr/>
                <w15:appearance w15:val="hidden"/>
              </w:sdtPr>
              <w:sdtContent>
                <w:r w:rsidR="0042742A" w:rsidRPr="00C3569F">
                  <w:rPr>
                    <w:lang w:bidi="tr-TR"/>
                  </w:rPr>
                  <w:t>BAŞLIK</w:t>
                </w:r>
              </w:sdtContent>
            </w:sdt>
          </w:p>
          <w:p w14:paraId="5E33A474" w14:textId="77777777" w:rsidR="00C3569F" w:rsidRPr="000F426F" w:rsidRDefault="00C3569F" w:rsidP="00B7244E"/>
          <w:sdt>
            <w:sdtPr>
              <w:id w:val="1607460337"/>
              <w:placeholder>
                <w:docPart w:val="FF65C88E8C2C45F2868EA8BB75A76DA2"/>
              </w:placeholder>
              <w:temporary/>
              <w:showingPlcHdr/>
              <w15:appearance w15:val="hidden"/>
            </w:sdtPr>
            <w:sdtContent>
              <w:p w14:paraId="7E38ED7F" w14:textId="77777777" w:rsidR="0042742A" w:rsidRDefault="0042742A" w:rsidP="00B7244E">
                <w:r>
                  <w:rPr>
                    <w:lang w:bidi="tr-TR"/>
                  </w:rP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14:paraId="68FC2EE6" w14:textId="77777777" w:rsidR="0042742A" w:rsidRDefault="0042742A" w:rsidP="00B7244E"/>
              <w:p w14:paraId="2DA020DF" w14:textId="77777777" w:rsidR="0042742A" w:rsidRDefault="0042742A" w:rsidP="00B7244E">
                <w:r>
                  <w:rPr>
                    <w:lang w:bidi="tr-TR"/>
                  </w:rP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14:paraId="7319D364" w14:textId="77777777" w:rsidR="0042742A" w:rsidRDefault="0042742A" w:rsidP="00B7244E"/>
              <w:p w14:paraId="40CF8F00" w14:textId="77777777" w:rsidR="0042742A" w:rsidRDefault="0042742A" w:rsidP="00B7244E">
                <w:r>
                  <w:rPr>
                    <w:lang w:bidi="tr-TR"/>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p w14:paraId="75ADCD96" w14:textId="77777777" w:rsidR="00C3569F" w:rsidRDefault="00C3569F" w:rsidP="00B7244E"/>
        </w:tc>
      </w:tr>
      <w:tr w:rsidR="00C3569F" w14:paraId="6A42114B" w14:textId="77777777" w:rsidTr="001F3540">
        <w:trPr>
          <w:trHeight w:val="1818"/>
        </w:trPr>
        <w:tc>
          <w:tcPr>
            <w:tcW w:w="10771" w:type="dxa"/>
            <w:gridSpan w:val="2"/>
          </w:tcPr>
          <w:p w14:paraId="31F6F5D7" w14:textId="77777777" w:rsidR="00C3569F" w:rsidRDefault="00C3569F" w:rsidP="00B7244E"/>
        </w:tc>
      </w:tr>
      <w:tr w:rsidR="00C3569F" w14:paraId="6E32FD49" w14:textId="77777777" w:rsidTr="001F3540">
        <w:trPr>
          <w:trHeight w:val="87"/>
        </w:trPr>
        <w:tc>
          <w:tcPr>
            <w:tcW w:w="10771" w:type="dxa"/>
            <w:gridSpan w:val="2"/>
          </w:tcPr>
          <w:p w14:paraId="039E626F" w14:textId="77777777" w:rsidR="00C3569F" w:rsidRPr="00F34ECA" w:rsidRDefault="00C3569F" w:rsidP="00B7244E"/>
        </w:tc>
      </w:tr>
      <w:tr w:rsidR="00C3569F" w14:paraId="6B52A24C" w14:textId="77777777" w:rsidTr="001F3540">
        <w:trPr>
          <w:trHeight w:val="5202"/>
        </w:trPr>
        <w:tc>
          <w:tcPr>
            <w:tcW w:w="10771" w:type="dxa"/>
            <w:gridSpan w:val="2"/>
          </w:tcPr>
          <w:p w14:paraId="352BC5DE" w14:textId="5EFA2D4C" w:rsidR="00C3569F" w:rsidRPr="00F34ECA" w:rsidRDefault="00C3569F" w:rsidP="00B7244E">
            <w:pPr>
              <w:pStyle w:val="Tablo"/>
              <w:rPr>
                <w:color w:val="D9D9D9" w:themeColor="background1" w:themeShade="D9"/>
              </w:rPr>
            </w:pPr>
          </w:p>
        </w:tc>
      </w:tr>
    </w:tbl>
    <w:p w14:paraId="5C2936D8" w14:textId="77777777" w:rsidR="004A0DED" w:rsidRDefault="004A0DED" w:rsidP="00B7244E"/>
    <w:sectPr w:rsidR="004A0DED" w:rsidSect="003A1029">
      <w:pgSz w:w="11906" w:h="16838" w:code="9"/>
      <w:pgMar w:top="1152" w:right="576" w:bottom="1152" w:left="576"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D134B" w14:textId="77777777" w:rsidR="00B15267" w:rsidRDefault="00B15267" w:rsidP="00B7244E">
      <w:r>
        <w:separator/>
      </w:r>
    </w:p>
  </w:endnote>
  <w:endnote w:type="continuationSeparator" w:id="0">
    <w:p w14:paraId="679F0C96" w14:textId="77777777" w:rsidR="00B15267" w:rsidRDefault="00B15267"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3CD3A428" w14:textId="77777777" w:rsidTr="002A5BA5">
      <w:trPr>
        <w:trHeight w:val="628"/>
      </w:trPr>
      <w:tc>
        <w:tcPr>
          <w:tcW w:w="2697" w:type="dxa"/>
          <w:shd w:val="clear" w:color="auto" w:fill="FFFFFF" w:themeFill="background1"/>
          <w:vAlign w:val="center"/>
        </w:tcPr>
        <w:p w14:paraId="0F544379" w14:textId="77777777" w:rsidR="00AD2941" w:rsidRPr="00E77D6F" w:rsidRDefault="003204B4" w:rsidP="00B7244E">
          <w:pPr>
            <w:pStyle w:val="AltBilgi"/>
          </w:pPr>
          <w:r w:rsidRPr="00E77D6F">
            <w:rPr>
              <w:lang w:bidi="tr-TR"/>
            </w:rPr>
            <w:t>İŞ RAPORU</w:t>
          </w:r>
        </w:p>
      </w:tc>
      <w:tc>
        <w:tcPr>
          <w:tcW w:w="6293" w:type="dxa"/>
          <w:shd w:val="clear" w:color="auto" w:fill="FFFFFF" w:themeFill="background1"/>
        </w:tcPr>
        <w:p w14:paraId="2EAD36A0" w14:textId="77777777" w:rsidR="00AD2941" w:rsidRPr="00F705BA" w:rsidRDefault="00AD2941" w:rsidP="00B7244E">
          <w:pPr>
            <w:pStyle w:val="stBilgi"/>
          </w:pPr>
        </w:p>
      </w:tc>
      <w:tc>
        <w:tcPr>
          <w:tcW w:w="1800" w:type="dxa"/>
          <w:shd w:val="clear" w:color="auto" w:fill="FFFFFF" w:themeFill="background1"/>
          <w:vAlign w:val="center"/>
        </w:tcPr>
        <w:sdt>
          <w:sdtPr>
            <w:rPr>
              <w:rStyle w:val="SayfaNumaras"/>
            </w:rPr>
            <w:id w:val="396635694"/>
            <w:docPartObj>
              <w:docPartGallery w:val="Page Numbers (Bottom of Page)"/>
              <w:docPartUnique/>
            </w:docPartObj>
          </w:sdtPr>
          <w:sdtContent>
            <w:p w14:paraId="46155E68" w14:textId="77777777" w:rsidR="00AD2941" w:rsidRPr="00F705BA" w:rsidRDefault="00AD2941" w:rsidP="002A5BA5">
              <w:pPr>
                <w:pStyle w:val="AltBilgi"/>
                <w:jc w:val="right"/>
              </w:pPr>
              <w:r w:rsidRPr="00F705BA">
                <w:rPr>
                  <w:rStyle w:val="SayfaNumaras"/>
                  <w:szCs w:val="20"/>
                  <w:lang w:bidi="tr-TR"/>
                </w:rPr>
                <w:fldChar w:fldCharType="begin"/>
              </w:r>
              <w:r w:rsidRPr="00F705BA">
                <w:rPr>
                  <w:rStyle w:val="SayfaNumaras"/>
                  <w:szCs w:val="20"/>
                  <w:lang w:bidi="tr-TR"/>
                </w:rPr>
                <w:instrText xml:space="preserve"> PAGE </w:instrText>
              </w:r>
              <w:r w:rsidRPr="00F705BA">
                <w:rPr>
                  <w:rStyle w:val="SayfaNumaras"/>
                  <w:szCs w:val="20"/>
                  <w:lang w:bidi="tr-TR"/>
                </w:rPr>
                <w:fldChar w:fldCharType="separate"/>
              </w:r>
              <w:r w:rsidR="001F3540">
                <w:rPr>
                  <w:rStyle w:val="SayfaNumaras"/>
                  <w:noProof/>
                  <w:szCs w:val="20"/>
                  <w:lang w:bidi="tr-TR"/>
                </w:rPr>
                <w:t>6</w:t>
              </w:r>
              <w:r w:rsidRPr="00F705BA">
                <w:rPr>
                  <w:rStyle w:val="SayfaNumaras"/>
                  <w:szCs w:val="20"/>
                  <w:lang w:bidi="tr-TR"/>
                </w:rPr>
                <w:fldChar w:fldCharType="end"/>
              </w:r>
            </w:p>
          </w:sdtContent>
        </w:sdt>
      </w:tc>
    </w:tr>
  </w:tbl>
  <w:p w14:paraId="1E4D6D59" w14:textId="77777777" w:rsidR="00AD2941" w:rsidRDefault="00AD2941" w:rsidP="00B7244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837B7" w14:textId="77777777" w:rsidR="00B15267" w:rsidRDefault="00B15267" w:rsidP="00B7244E">
      <w:r>
        <w:separator/>
      </w:r>
    </w:p>
  </w:footnote>
  <w:footnote w:type="continuationSeparator" w:id="0">
    <w:p w14:paraId="6D7DD06D" w14:textId="77777777" w:rsidR="00B15267" w:rsidRDefault="00B15267"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305045292"/>
      <w:docPartObj>
        <w:docPartGallery w:val="Page Numbers (Top of Page)"/>
        <w:docPartUnique/>
      </w:docPartObj>
    </w:sdtPr>
    <w:sdtContent>
      <w:p w14:paraId="7FFCD694" w14:textId="77777777" w:rsidR="0032399A" w:rsidRDefault="0032399A" w:rsidP="00B7244E">
        <w:pPr>
          <w:pStyle w:val="stBilgi"/>
          <w:rPr>
            <w:rStyle w:val="SayfaNumaras"/>
          </w:rPr>
        </w:pPr>
        <w:r>
          <w:rPr>
            <w:rStyle w:val="SayfaNumaras"/>
            <w:lang w:bidi="tr-TR"/>
          </w:rPr>
          <w:fldChar w:fldCharType="begin"/>
        </w:r>
        <w:r>
          <w:rPr>
            <w:rStyle w:val="SayfaNumaras"/>
            <w:lang w:bidi="tr-TR"/>
          </w:rPr>
          <w:instrText xml:space="preserve"> PAGE </w:instrText>
        </w:r>
        <w:r>
          <w:rPr>
            <w:rStyle w:val="SayfaNumaras"/>
            <w:lang w:bidi="tr-TR"/>
          </w:rPr>
          <w:fldChar w:fldCharType="end"/>
        </w:r>
      </w:p>
    </w:sdtContent>
  </w:sdt>
  <w:p w14:paraId="21C0FBB4" w14:textId="77777777" w:rsidR="0032399A" w:rsidRDefault="0032399A" w:rsidP="00B7244E">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A781" w14:textId="77777777" w:rsidR="0032399A" w:rsidRDefault="0032399A" w:rsidP="00B7244E">
    <w:pPr>
      <w:pStyle w:val="stBilgi"/>
      <w:rPr>
        <w:rStyle w:val="SayfaNumaras"/>
      </w:rPr>
    </w:pPr>
  </w:p>
  <w:p w14:paraId="7793CBEA" w14:textId="77777777" w:rsidR="0032399A" w:rsidRDefault="0032399A" w:rsidP="00B7244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700495">
    <w:abstractNumId w:val="14"/>
  </w:num>
  <w:num w:numId="2" w16cid:durableId="298924985">
    <w:abstractNumId w:val="11"/>
  </w:num>
  <w:num w:numId="3" w16cid:durableId="1646937034">
    <w:abstractNumId w:val="17"/>
  </w:num>
  <w:num w:numId="4" w16cid:durableId="1780028232">
    <w:abstractNumId w:val="12"/>
  </w:num>
  <w:num w:numId="5" w16cid:durableId="1884825655">
    <w:abstractNumId w:val="10"/>
  </w:num>
  <w:num w:numId="6" w16cid:durableId="644317111">
    <w:abstractNumId w:val="13"/>
  </w:num>
  <w:num w:numId="7" w16cid:durableId="1663000432">
    <w:abstractNumId w:val="15"/>
  </w:num>
  <w:num w:numId="8" w16cid:durableId="1643653273">
    <w:abstractNumId w:val="16"/>
  </w:num>
  <w:num w:numId="9" w16cid:durableId="660045663">
    <w:abstractNumId w:val="18"/>
  </w:num>
  <w:num w:numId="10" w16cid:durableId="1315645129">
    <w:abstractNumId w:val="0"/>
  </w:num>
  <w:num w:numId="11" w16cid:durableId="794983755">
    <w:abstractNumId w:val="1"/>
  </w:num>
  <w:num w:numId="12" w16cid:durableId="173765352">
    <w:abstractNumId w:val="2"/>
  </w:num>
  <w:num w:numId="13" w16cid:durableId="1363436752">
    <w:abstractNumId w:val="3"/>
  </w:num>
  <w:num w:numId="14" w16cid:durableId="284698882">
    <w:abstractNumId w:val="8"/>
  </w:num>
  <w:num w:numId="15" w16cid:durableId="2115133340">
    <w:abstractNumId w:val="4"/>
  </w:num>
  <w:num w:numId="16" w16cid:durableId="1970351890">
    <w:abstractNumId w:val="5"/>
  </w:num>
  <w:num w:numId="17" w16cid:durableId="780421684">
    <w:abstractNumId w:val="6"/>
  </w:num>
  <w:num w:numId="18" w16cid:durableId="1076509848">
    <w:abstractNumId w:val="7"/>
  </w:num>
  <w:num w:numId="19" w16cid:durableId="157773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35E"/>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C021B"/>
    <w:rsid w:val="001D13FE"/>
    <w:rsid w:val="001D1DC4"/>
    <w:rsid w:val="001D2EC5"/>
    <w:rsid w:val="001E70AA"/>
    <w:rsid w:val="001E74FD"/>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29"/>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35E"/>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C5D0C"/>
    <w:rsid w:val="007D11FF"/>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3714"/>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5267"/>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44BD"/>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06F5"/>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88F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Balk1">
    <w:name w:val="heading 1"/>
    <w:basedOn w:val="Normal"/>
    <w:next w:val="Normal"/>
    <w:link w:val="Balk1Char"/>
    <w:qFormat/>
    <w:rsid w:val="00B7244E"/>
    <w:pPr>
      <w:spacing w:before="240" w:after="120"/>
      <w:outlineLvl w:val="0"/>
    </w:pPr>
    <w:rPr>
      <w:rFonts w:asciiTheme="majorHAnsi" w:hAnsiTheme="majorHAnsi"/>
      <w:b/>
      <w:caps/>
      <w:sz w:val="48"/>
      <w:szCs w:val="48"/>
    </w:rPr>
  </w:style>
  <w:style w:type="paragraph" w:styleId="Balk2">
    <w:name w:val="heading 2"/>
    <w:basedOn w:val="Normal"/>
    <w:next w:val="Normal"/>
    <w:link w:val="Balk2Char"/>
    <w:uiPriority w:val="1"/>
    <w:qFormat/>
    <w:rsid w:val="00391728"/>
    <w:pPr>
      <w:spacing w:before="60"/>
      <w:outlineLvl w:val="1"/>
    </w:pPr>
    <w:rPr>
      <w:b/>
      <w:color w:val="000000" w:themeColor="text1"/>
      <w:sz w:val="28"/>
      <w:szCs w:val="36"/>
    </w:rPr>
  </w:style>
  <w:style w:type="paragraph" w:styleId="Balk3">
    <w:name w:val="heading 3"/>
    <w:basedOn w:val="Normal"/>
    <w:next w:val="Normal"/>
    <w:link w:val="Balk3Char"/>
    <w:uiPriority w:val="2"/>
    <w:qFormat/>
    <w:rsid w:val="00CD318F"/>
    <w:pPr>
      <w:spacing w:after="120"/>
      <w:outlineLvl w:val="2"/>
    </w:pPr>
    <w:rPr>
      <w:caps/>
      <w:sz w:val="32"/>
    </w:rPr>
  </w:style>
  <w:style w:type="paragraph" w:styleId="Balk4">
    <w:name w:val="heading 4"/>
    <w:basedOn w:val="Balk2"/>
    <w:next w:val="Normal"/>
    <w:link w:val="Balk4Char"/>
    <w:uiPriority w:val="9"/>
    <w:semiHidden/>
    <w:qFormat/>
    <w:rsid w:val="00C3569F"/>
    <w:pPr>
      <w:spacing w:after="240"/>
      <w:outlineLvl w:val="3"/>
    </w:pPr>
    <w:rPr>
      <w:color w:val="FFFFFF" w:themeColor="background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rsid w:val="007735A6"/>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1A6F00"/>
    <w:rPr>
      <w:rFonts w:ascii="Times New Roman" w:hAnsi="Times New Roman" w:cs="Times New Roman"/>
      <w:sz w:val="18"/>
      <w:szCs w:val="18"/>
    </w:rPr>
  </w:style>
  <w:style w:type="table" w:styleId="TabloKlavuzu">
    <w:name w:val="Table Grid"/>
    <w:basedOn w:val="NormalTablo"/>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Bilgi1">
    <w:name w:val="Alt Bilgi 1"/>
    <w:basedOn w:val="stBilgi"/>
    <w:uiPriority w:val="5"/>
    <w:rsid w:val="00E77D6F"/>
    <w:pPr>
      <w:ind w:right="360"/>
      <w:jc w:val="left"/>
    </w:pPr>
    <w:rPr>
      <w:color w:val="5E5E5E" w:themeColor="text2"/>
    </w:rPr>
  </w:style>
  <w:style w:type="character" w:customStyle="1" w:styleId="Balk1Char">
    <w:name w:val="Başlık 1 Char"/>
    <w:basedOn w:val="VarsaylanParagrafYazTipi"/>
    <w:link w:val="Balk1"/>
    <w:rsid w:val="00B7244E"/>
    <w:rPr>
      <w:rFonts w:asciiTheme="majorHAnsi" w:hAnsiTheme="majorHAnsi"/>
      <w:b/>
      <w:caps/>
      <w:sz w:val="48"/>
      <w:szCs w:val="48"/>
    </w:rPr>
  </w:style>
  <w:style w:type="character" w:customStyle="1" w:styleId="Balk2Char">
    <w:name w:val="Başlık 2 Char"/>
    <w:basedOn w:val="VarsaylanParagrafYazTipi"/>
    <w:link w:val="Balk2"/>
    <w:uiPriority w:val="1"/>
    <w:rsid w:val="00391728"/>
    <w:rPr>
      <w:b/>
      <w:color w:val="000000" w:themeColor="text1"/>
      <w:sz w:val="28"/>
      <w:szCs w:val="36"/>
    </w:rPr>
  </w:style>
  <w:style w:type="paragraph" w:styleId="stBilgi">
    <w:name w:val="header"/>
    <w:basedOn w:val="Normal"/>
    <w:link w:val="stBilgiChar"/>
    <w:uiPriority w:val="99"/>
    <w:semiHidden/>
    <w:rsid w:val="0032399A"/>
    <w:pPr>
      <w:tabs>
        <w:tab w:val="center" w:pos="4680"/>
        <w:tab w:val="right" w:pos="9360"/>
      </w:tabs>
      <w:jc w:val="center"/>
    </w:pPr>
    <w:rPr>
      <w:b/>
      <w:sz w:val="20"/>
    </w:rPr>
  </w:style>
  <w:style w:type="character" w:customStyle="1" w:styleId="stBilgiChar">
    <w:name w:val="Üst Bilgi Char"/>
    <w:basedOn w:val="VarsaylanParagrafYazTipi"/>
    <w:link w:val="stBilgi"/>
    <w:uiPriority w:val="99"/>
    <w:semiHidden/>
    <w:rsid w:val="001A6F00"/>
    <w:rPr>
      <w:b/>
      <w:color w:val="FFFFFF" w:themeColor="background1"/>
      <w:sz w:val="20"/>
    </w:rPr>
  </w:style>
  <w:style w:type="paragraph" w:styleId="AltBilgi">
    <w:name w:val="footer"/>
    <w:basedOn w:val="Normal"/>
    <w:link w:val="AltBilgiChar"/>
    <w:uiPriority w:val="99"/>
    <w:rsid w:val="001B28D2"/>
    <w:pPr>
      <w:tabs>
        <w:tab w:val="center" w:pos="4680"/>
        <w:tab w:val="right" w:pos="9360"/>
      </w:tabs>
    </w:pPr>
    <w:rPr>
      <w:b/>
      <w:caps/>
      <w:color w:val="5E5E5E" w:themeColor="text2"/>
      <w:sz w:val="20"/>
    </w:rPr>
  </w:style>
  <w:style w:type="character" w:customStyle="1" w:styleId="AltBilgiChar">
    <w:name w:val="Alt Bilgi Char"/>
    <w:basedOn w:val="VarsaylanParagrafYazTipi"/>
    <w:link w:val="AltBilgi"/>
    <w:uiPriority w:val="99"/>
    <w:rsid w:val="001B28D2"/>
    <w:rPr>
      <w:b/>
      <w:caps/>
      <w:color w:val="5E5E5E" w:themeColor="text2"/>
      <w:sz w:val="20"/>
    </w:rPr>
  </w:style>
  <w:style w:type="character" w:styleId="SayfaNumaras">
    <w:name w:val="page number"/>
    <w:basedOn w:val="VarsaylanParagrafYazTipi"/>
    <w:uiPriority w:val="99"/>
    <w:semiHidden/>
    <w:rsid w:val="0032399A"/>
  </w:style>
  <w:style w:type="character" w:customStyle="1" w:styleId="Balk3Char">
    <w:name w:val="Başlık 3 Char"/>
    <w:basedOn w:val="VarsaylanParagrafYazTipi"/>
    <w:link w:val="Balk3"/>
    <w:uiPriority w:val="2"/>
    <w:rsid w:val="00CD318F"/>
    <w:rPr>
      <w:caps/>
      <w:color w:val="FFFFFF" w:themeColor="background1"/>
      <w:sz w:val="32"/>
      <w:szCs w:val="28"/>
    </w:rPr>
  </w:style>
  <w:style w:type="paragraph" w:styleId="Alnt">
    <w:name w:val="Quote"/>
    <w:basedOn w:val="Normal"/>
    <w:next w:val="Normal"/>
    <w:link w:val="AlntChar"/>
    <w:uiPriority w:val="4"/>
    <w:qFormat/>
    <w:rsid w:val="00877027"/>
    <w:rPr>
      <w:b/>
      <w:sz w:val="40"/>
      <w:szCs w:val="96"/>
    </w:rPr>
  </w:style>
  <w:style w:type="character" w:customStyle="1" w:styleId="AlntChar">
    <w:name w:val="Alıntı Char"/>
    <w:basedOn w:val="VarsaylanParagrafYazTipi"/>
    <w:link w:val="Alnt"/>
    <w:uiPriority w:val="4"/>
    <w:rsid w:val="00877027"/>
    <w:rPr>
      <w:b/>
      <w:color w:val="FFFFFF" w:themeColor="background1"/>
      <w:sz w:val="40"/>
      <w:szCs w:val="96"/>
    </w:rPr>
  </w:style>
  <w:style w:type="character" w:styleId="YerTutucuMetni">
    <w:name w:val="Placeholder Text"/>
    <w:basedOn w:val="VarsaylanParagrafYazTipi"/>
    <w:uiPriority w:val="99"/>
    <w:semiHidden/>
    <w:rsid w:val="001A6F00"/>
    <w:rPr>
      <w:color w:val="808080"/>
    </w:rPr>
  </w:style>
  <w:style w:type="paragraph" w:styleId="KonuBal">
    <w:name w:val="Title"/>
    <w:basedOn w:val="Normal"/>
    <w:next w:val="Normal"/>
    <w:link w:val="KonuBal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KonuBalChar">
    <w:name w:val="Konu Başlığı Char"/>
    <w:basedOn w:val="VarsaylanParagrafYazTipi"/>
    <w:link w:val="KonuBal"/>
    <w:uiPriority w:val="10"/>
    <w:rsid w:val="00391728"/>
    <w:rPr>
      <w:rFonts w:asciiTheme="majorHAnsi" w:eastAsiaTheme="majorEastAsia" w:hAnsiTheme="majorHAnsi" w:cstheme="majorBidi"/>
      <w:b/>
      <w:caps/>
      <w:spacing w:val="-10"/>
      <w:kern w:val="28"/>
      <w:sz w:val="72"/>
      <w:szCs w:val="56"/>
    </w:rPr>
  </w:style>
  <w:style w:type="paragraph" w:styleId="Altyaz">
    <w:name w:val="Subtitle"/>
    <w:basedOn w:val="Normal"/>
    <w:next w:val="Normal"/>
    <w:link w:val="AltyazChar"/>
    <w:uiPriority w:val="11"/>
    <w:qFormat/>
    <w:rsid w:val="00391728"/>
    <w:pPr>
      <w:numPr>
        <w:ilvl w:val="1"/>
      </w:numPr>
    </w:pPr>
    <w:rPr>
      <w:rFonts w:asciiTheme="majorHAnsi" w:eastAsiaTheme="minorEastAsia" w:hAnsiTheme="majorHAnsi"/>
      <w:caps/>
      <w:sz w:val="32"/>
      <w:szCs w:val="22"/>
    </w:rPr>
  </w:style>
  <w:style w:type="character" w:customStyle="1" w:styleId="AltyazChar">
    <w:name w:val="Altyazı Char"/>
    <w:basedOn w:val="VarsaylanParagrafYazTipi"/>
    <w:link w:val="Altyaz"/>
    <w:uiPriority w:val="11"/>
    <w:rsid w:val="00391728"/>
    <w:rPr>
      <w:rFonts w:asciiTheme="majorHAnsi" w:eastAsiaTheme="minorEastAsia" w:hAnsiTheme="majorHAnsi"/>
      <w:caps/>
      <w:sz w:val="32"/>
      <w:szCs w:val="22"/>
    </w:rPr>
  </w:style>
  <w:style w:type="paragraph" w:customStyle="1" w:styleId="NormalBeyaz">
    <w:name w:val="Normal Beyaz"/>
    <w:basedOn w:val="Normal"/>
    <w:uiPriority w:val="6"/>
    <w:qFormat/>
    <w:rsid w:val="00B7244E"/>
    <w:pPr>
      <w:spacing w:after="240"/>
    </w:pPr>
    <w:rPr>
      <w:color w:val="FFFFFF" w:themeColor="background1"/>
    </w:rPr>
  </w:style>
  <w:style w:type="paragraph" w:styleId="ResimYazs">
    <w:name w:val="caption"/>
    <w:basedOn w:val="Normal"/>
    <w:next w:val="Normal"/>
    <w:uiPriority w:val="35"/>
    <w:semiHidden/>
    <w:qFormat/>
    <w:rsid w:val="008873D4"/>
    <w:pPr>
      <w:spacing w:after="200"/>
    </w:pPr>
    <w:rPr>
      <w:i/>
      <w:iCs/>
      <w:color w:val="5E5E5E" w:themeColor="text2"/>
      <w:sz w:val="18"/>
      <w:szCs w:val="18"/>
    </w:rPr>
  </w:style>
  <w:style w:type="paragraph" w:styleId="ListeParagraf">
    <w:name w:val="List Paragraph"/>
    <w:basedOn w:val="Normal"/>
    <w:uiPriority w:val="34"/>
    <w:semiHidden/>
    <w:qFormat/>
    <w:rsid w:val="00B41603"/>
    <w:pPr>
      <w:ind w:left="720"/>
      <w:contextualSpacing/>
    </w:pPr>
  </w:style>
  <w:style w:type="paragraph" w:customStyle="1" w:styleId="paragraf">
    <w:name w:val="paragraf"/>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VarsaylanParagrafYazTipi"/>
    <w:uiPriority w:val="12"/>
    <w:semiHidden/>
    <w:rsid w:val="00092BF7"/>
  </w:style>
  <w:style w:type="paragraph" w:customStyle="1" w:styleId="Tablo">
    <w:name w:val="Tablo"/>
    <w:basedOn w:val="Normal"/>
    <w:uiPriority w:val="6"/>
    <w:qFormat/>
    <w:rsid w:val="002A5BA5"/>
    <w:pPr>
      <w:jc w:val="center"/>
    </w:pPr>
    <w:rPr>
      <w:b/>
      <w:color w:val="000000" w:themeColor="text1"/>
    </w:rPr>
  </w:style>
  <w:style w:type="paragraph" w:customStyle="1" w:styleId="irket">
    <w:name w:val="şirket"/>
    <w:basedOn w:val="Normal"/>
    <w:uiPriority w:val="6"/>
    <w:qFormat/>
    <w:rsid w:val="002A5BA5"/>
    <w:pPr>
      <w:spacing w:after="240"/>
    </w:pPr>
    <w:rPr>
      <w:b/>
      <w:caps/>
      <w:color w:val="FFFFFF" w:themeColor="background1"/>
    </w:rPr>
  </w:style>
  <w:style w:type="paragraph" w:customStyle="1" w:styleId="Stil1">
    <w:name w:val="Stil1"/>
    <w:next w:val="Balk1"/>
    <w:uiPriority w:val="6"/>
    <w:semiHidden/>
    <w:rsid w:val="00C3569F"/>
    <w:rPr>
      <w:rFonts w:asciiTheme="majorHAnsi" w:hAnsiTheme="majorHAnsi"/>
      <w:b/>
      <w:caps/>
      <w:color w:val="FFFFFF" w:themeColor="background1"/>
      <w:sz w:val="72"/>
      <w:szCs w:val="48"/>
    </w:rPr>
  </w:style>
  <w:style w:type="paragraph" w:customStyle="1" w:styleId="E-posta">
    <w:name w:val="E-posta"/>
    <w:basedOn w:val="Normal"/>
    <w:uiPriority w:val="12"/>
    <w:rsid w:val="00C3569F"/>
    <w:pPr>
      <w:spacing w:after="240"/>
    </w:pPr>
  </w:style>
  <w:style w:type="character" w:customStyle="1" w:styleId="Balk4Char">
    <w:name w:val="Başlık 4 Char"/>
    <w:basedOn w:val="VarsaylanParagrafYazTipi"/>
    <w:link w:val="Balk4"/>
    <w:uiPriority w:val="9"/>
    <w:semiHidden/>
    <w:rsid w:val="00C3569F"/>
    <w:rPr>
      <w:b/>
      <w:caps/>
      <w:color w:val="FFFFFF" w:themeColor="background1"/>
      <w:sz w:val="48"/>
      <w:szCs w:val="36"/>
    </w:rPr>
  </w:style>
  <w:style w:type="paragraph" w:customStyle="1" w:styleId="TabloGri">
    <w:name w:val="Tablo Gri"/>
    <w:basedOn w:val="Normal"/>
    <w:next w:val="Normal"/>
    <w:uiPriority w:val="6"/>
    <w:rsid w:val="00A33F33"/>
    <w:rPr>
      <w:bCs/>
      <w:color w:val="595959" w:themeColor="text1" w:themeTint="A6"/>
    </w:rPr>
  </w:style>
  <w:style w:type="paragraph" w:customStyle="1" w:styleId="TabloVerileri">
    <w:name w:val="Tablo Verileri"/>
    <w:basedOn w:val="TabloGri"/>
    <w:uiPriority w:val="6"/>
    <w:rsid w:val="00A33F33"/>
    <w:pPr>
      <w:jc w:val="center"/>
    </w:pPr>
  </w:style>
  <w:style w:type="paragraph" w:customStyle="1" w:styleId="Balk2Ortalanm">
    <w:name w:val="Başlık 2 Ortalanmış"/>
    <w:basedOn w:val="Balk4"/>
    <w:uiPriority w:val="6"/>
    <w:rsid w:val="00391728"/>
    <w:pPr>
      <w:spacing w:after="0"/>
      <w:jc w:val="center"/>
    </w:pPr>
    <w:rPr>
      <w:color w:val="auto"/>
    </w:rPr>
  </w:style>
  <w:style w:type="paragraph" w:customStyle="1" w:styleId="NormalOrtalanm">
    <w:name w:val="Normal Ortalanmış"/>
    <w:basedOn w:val="Normal"/>
    <w:uiPriority w:val="6"/>
    <w:rsid w:val="002A5BA5"/>
    <w:pPr>
      <w:jc w:val="center"/>
    </w:pPr>
  </w:style>
  <w:style w:type="paragraph" w:customStyle="1" w:styleId="Balk1Beyaz">
    <w:name w:val="Başlık 1 Beyaz"/>
    <w:basedOn w:val="Balk1"/>
    <w:uiPriority w:val="6"/>
    <w:rsid w:val="00B7244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_1589\AppData\Roaming\Microsoft\Templates\&#199;arp&#305;c&#305;%20i&#351;%20rapor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FCD30068924078AED78B8516BF6034"/>
        <w:category>
          <w:name w:val="Genel"/>
          <w:gallery w:val="placeholder"/>
        </w:category>
        <w:types>
          <w:type w:val="bbPlcHdr"/>
        </w:types>
        <w:behaviors>
          <w:behavior w:val="content"/>
        </w:behaviors>
        <w:guid w:val="{83534978-D2B9-43C0-92DE-70F209BFC0AC}"/>
      </w:docPartPr>
      <w:docPartBody>
        <w:p w:rsidR="00000000" w:rsidRDefault="00000000">
          <w:pPr>
            <w:pStyle w:val="45FCD30068924078AED78B8516BF6034"/>
          </w:pPr>
          <w:r w:rsidRPr="00C3569F">
            <w:rPr>
              <w:lang w:bidi="tr-TR"/>
            </w:rPr>
            <w:t>İş Raporu</w:t>
          </w:r>
        </w:p>
      </w:docPartBody>
    </w:docPart>
    <w:docPart>
      <w:docPartPr>
        <w:name w:val="7D6C8BAF4D394536A696BC89D3FD2FEA"/>
        <w:category>
          <w:name w:val="Genel"/>
          <w:gallery w:val="placeholder"/>
        </w:category>
        <w:types>
          <w:type w:val="bbPlcHdr"/>
        </w:types>
        <w:behaviors>
          <w:behavior w:val="content"/>
        </w:behaviors>
        <w:guid w:val="{6BE0F266-B53E-4DAC-A884-F43955D45C81}"/>
      </w:docPartPr>
      <w:docPartBody>
        <w:p w:rsidR="00000000" w:rsidRDefault="00000000">
          <w:pPr>
            <w:pStyle w:val="7D6C8BAF4D394536A696BC89D3FD2FEA"/>
          </w:pPr>
          <w:r w:rsidRPr="00C3569F">
            <w:rPr>
              <w:lang w:bidi="tr-TR"/>
            </w:rPr>
            <w:t xml:space="preserve">YILIN </w:t>
          </w:r>
          <w:r w:rsidRPr="00C3569F">
            <w:rPr>
              <w:lang w:bidi="tr-TR"/>
            </w:rPr>
            <w:t>DEĞERLENDİRMESİ</w:t>
          </w:r>
        </w:p>
      </w:docPartBody>
    </w:docPart>
    <w:docPart>
      <w:docPartPr>
        <w:name w:val="4066AE07CA2C486C89B847B3F6F8AF46"/>
        <w:category>
          <w:name w:val="Genel"/>
          <w:gallery w:val="placeholder"/>
        </w:category>
        <w:types>
          <w:type w:val="bbPlcHdr"/>
        </w:types>
        <w:behaviors>
          <w:behavior w:val="content"/>
        </w:behaviors>
        <w:guid w:val="{AA9C5AA7-A1CA-43AB-B869-14B99344147C}"/>
      </w:docPartPr>
      <w:docPartBody>
        <w:p w:rsidR="00000000" w:rsidRDefault="00000000">
          <w:pPr>
            <w:pStyle w:val="4066AE07CA2C486C89B847B3F6F8AF46"/>
          </w:pPr>
          <w:r w:rsidRPr="006E5382">
            <w:rPr>
              <w:lang w:bidi="tr-TR"/>
            </w:rPr>
            <w:t>adatum</w:t>
          </w:r>
          <w:r w:rsidRPr="00B22851">
            <w:rPr>
              <w:lang w:bidi="tr-TR"/>
            </w:rPr>
            <w:t xml:space="preserve"> </w:t>
          </w:r>
          <w:r w:rsidRPr="00C3569F">
            <w:rPr>
              <w:lang w:bidi="tr-TR"/>
            </w:rPr>
            <w:t>corporation</w:t>
          </w:r>
        </w:p>
      </w:docPartBody>
    </w:docPart>
    <w:docPart>
      <w:docPartPr>
        <w:name w:val="AFDB2A7AF3054E0BA9D8D62BDB2AF297"/>
        <w:category>
          <w:name w:val="Genel"/>
          <w:gallery w:val="placeholder"/>
        </w:category>
        <w:types>
          <w:type w:val="bbPlcHdr"/>
        </w:types>
        <w:behaviors>
          <w:behavior w:val="content"/>
        </w:behaviors>
        <w:guid w:val="{5B922FB7-C42B-4BEB-AB1B-4BCDB44AE934}"/>
      </w:docPartPr>
      <w:docPartBody>
        <w:p w:rsidR="00000000" w:rsidRDefault="00000000">
          <w:pPr>
            <w:pStyle w:val="AFDB2A7AF3054E0BA9D8D62BDB2AF297"/>
          </w:pPr>
          <w:r w:rsidRPr="00C3569F">
            <w:rPr>
              <w:lang w:bidi="tr-TR"/>
            </w:rPr>
            <w:t>Bilgi@adatumcorporation</w:t>
          </w:r>
        </w:p>
      </w:docPartBody>
    </w:docPart>
    <w:docPart>
      <w:docPartPr>
        <w:name w:val="028341BE444C46BF98C8DD74CD71DAF8"/>
        <w:category>
          <w:name w:val="Genel"/>
          <w:gallery w:val="placeholder"/>
        </w:category>
        <w:types>
          <w:type w:val="bbPlcHdr"/>
        </w:types>
        <w:behaviors>
          <w:behavior w:val="content"/>
        </w:behaviors>
        <w:guid w:val="{30A53CBE-10DF-4396-953A-83DC6335B61A}"/>
      </w:docPartPr>
      <w:docPartBody>
        <w:p w:rsidR="00000000" w:rsidRDefault="00000000">
          <w:pPr>
            <w:pStyle w:val="028341BE444C46BF98C8DD74CD71DAF8"/>
          </w:pPr>
          <w:r w:rsidRPr="008D1BFA">
            <w:rPr>
              <w:lang w:bidi="tr-TR"/>
            </w:rPr>
            <w:t>Başlık</w:t>
          </w:r>
        </w:p>
      </w:docPartBody>
    </w:docPart>
    <w:docPart>
      <w:docPartPr>
        <w:name w:val="1ABCBA5DD0E2433BBD2C6C10A4B2EC6B"/>
        <w:category>
          <w:name w:val="Genel"/>
          <w:gallery w:val="placeholder"/>
        </w:category>
        <w:types>
          <w:type w:val="bbPlcHdr"/>
        </w:types>
        <w:behaviors>
          <w:behavior w:val="content"/>
        </w:behaviors>
        <w:guid w:val="{4068CCD1-BDDD-4E80-BB5A-0374FB6BE8B7}"/>
      </w:docPartPr>
      <w:docPartBody>
        <w:p w:rsidR="00136EF2" w:rsidRPr="00C3569F" w:rsidRDefault="00000000" w:rsidP="00B7244E">
          <w:pPr>
            <w:pStyle w:val="NormalBeyaz"/>
          </w:pPr>
          <w:r w:rsidRPr="00C3569F">
            <w:rPr>
              <w:lang w:bidi="tr-TR"/>
            </w:rPr>
            <w:t>Lorem ipsum dolor sit amet, consectetur adipiscing elit, sed do eiusmod tempor incididunt ut labore et dolore magna aliqua. Nullam ac tortor vitae purus faucibus ornare suspendisse sed nisi.</w:t>
          </w:r>
          <w:r w:rsidRPr="00C3569F">
            <w:rPr>
              <w:lang w:bidi="tr-TR"/>
            </w:rPr>
            <w:t xml:space="preserve"> Adipiscing elit pellentesque habitant morbi tristique senectus et. Ultricies leo integer malesuada nunc vel. </w:t>
          </w:r>
        </w:p>
        <w:p w:rsidR="00000000" w:rsidRDefault="00000000">
          <w:pPr>
            <w:pStyle w:val="1ABCBA5DD0E2433BBD2C6C10A4B2EC6B"/>
          </w:pPr>
          <w:r w:rsidRPr="00C3569F">
            <w:rPr>
              <w:lang w:bidi="tr-TR"/>
            </w:rPr>
            <w:t>Lorem ipsum dolor sit amet consectetur adipiscing. Laoreet suspendisse interdum consectetur libero id faucibus nisl tincidunt. Pharetra massa mas</w:t>
          </w:r>
          <w:r w:rsidRPr="00C3569F">
            <w:rPr>
              <w:lang w:bidi="tr-TR"/>
            </w:rPr>
            <w:t>sa ultricies mi quis hendrerit dolor. Non tellus orci ac auctor augue mauris augue neque gravida</w:t>
          </w:r>
        </w:p>
      </w:docPartBody>
    </w:docPart>
    <w:docPart>
      <w:docPartPr>
        <w:name w:val="5E7B5FE4251D464CB7EEDDB15D6138CD"/>
        <w:category>
          <w:name w:val="Genel"/>
          <w:gallery w:val="placeholder"/>
        </w:category>
        <w:types>
          <w:type w:val="bbPlcHdr"/>
        </w:types>
        <w:behaviors>
          <w:behavior w:val="content"/>
        </w:behaviors>
        <w:guid w:val="{6F76814A-9E67-421F-BACB-C97C9B107A67}"/>
      </w:docPartPr>
      <w:docPartBody>
        <w:p w:rsidR="00000000" w:rsidRDefault="00000000">
          <w:pPr>
            <w:pStyle w:val="5E7B5FE4251D464CB7EEDDB15D6138CD"/>
          </w:pPr>
          <w:r w:rsidRPr="00C3569F">
            <w:rPr>
              <w:lang w:bidi="tr-TR"/>
            </w:rPr>
            <w:t>BAŞLIK</w:t>
          </w:r>
        </w:p>
      </w:docPartBody>
    </w:docPart>
    <w:docPart>
      <w:docPartPr>
        <w:name w:val="1E27694FF1EC48C5BEE6AA576A6B6EBB"/>
        <w:category>
          <w:name w:val="Genel"/>
          <w:gallery w:val="placeholder"/>
        </w:category>
        <w:types>
          <w:type w:val="bbPlcHdr"/>
        </w:types>
        <w:behaviors>
          <w:behavior w:val="content"/>
        </w:behaviors>
        <w:guid w:val="{55439B31-B34C-44B4-B8A3-230B42D0E370}"/>
      </w:docPartPr>
      <w:docPartBody>
        <w:p w:rsidR="00000000" w:rsidRDefault="00000000">
          <w:pPr>
            <w:pStyle w:val="1E27694FF1EC48C5BEE6AA576A6B6EBB"/>
          </w:pPr>
          <w:r>
            <w:rPr>
              <w:lang w:bidi="tr-TR"/>
            </w:rPr>
            <w:t>Alt başlık</w:t>
          </w:r>
        </w:p>
      </w:docPartBody>
    </w:docPart>
    <w:docPart>
      <w:docPartPr>
        <w:name w:val="EF5D8D17946E4F7882D254FA7B93B30A"/>
        <w:category>
          <w:name w:val="Genel"/>
          <w:gallery w:val="placeholder"/>
        </w:category>
        <w:types>
          <w:type w:val="bbPlcHdr"/>
        </w:types>
        <w:behaviors>
          <w:behavior w:val="content"/>
        </w:behaviors>
        <w:guid w:val="{AF2E1314-D288-47A7-8420-81624BB44BF8}"/>
      </w:docPartPr>
      <w:docPartBody>
        <w:p w:rsidR="00000000" w:rsidRDefault="00000000">
          <w:pPr>
            <w:pStyle w:val="EF5D8D17946E4F7882D254FA7B93B30A"/>
          </w:pPr>
          <w:r w:rsidRPr="00B7244E">
            <w:rPr>
              <w:lang w:bidi="tr-TR"/>
            </w:rPr>
            <w:t>Lorem ipsum dolor sit amet consectetur adipiscing. Nisi lacus sed viverra tellus. Orci eu lobortis elementum</w:t>
          </w:r>
          <w:r w:rsidRPr="00B7244E">
            <w:rPr>
              <w:lang w:bidi="tr-TR"/>
            </w:rPr>
            <w:t xml:space="preserve"> nibh tellus molestie nunc non. Laoreet suspendisse interdum consectetur libero id faucibus nisl tincidunt. Pharetra massa massa ultricies mi quis hendrerit dolor. Non tellus orci ac auctor augue mauris augue neque gravida.</w:t>
          </w:r>
        </w:p>
      </w:docPartBody>
    </w:docPart>
    <w:docPart>
      <w:docPartPr>
        <w:name w:val="650C408315E24B87A2D6CE7EC2F17396"/>
        <w:category>
          <w:name w:val="Genel"/>
          <w:gallery w:val="placeholder"/>
        </w:category>
        <w:types>
          <w:type w:val="bbPlcHdr"/>
        </w:types>
        <w:behaviors>
          <w:behavior w:val="content"/>
        </w:behaviors>
        <w:guid w:val="{18338DEA-0D47-4238-A953-2340731D1237}"/>
      </w:docPartPr>
      <w:docPartBody>
        <w:p w:rsidR="00000000" w:rsidRDefault="00000000">
          <w:pPr>
            <w:pStyle w:val="650C408315E24B87A2D6CE7EC2F17396"/>
          </w:pPr>
          <w:r>
            <w:rPr>
              <w:lang w:bidi="tr-TR"/>
            </w:rPr>
            <w:t>Alt başlık</w:t>
          </w:r>
        </w:p>
      </w:docPartBody>
    </w:docPart>
    <w:docPart>
      <w:docPartPr>
        <w:name w:val="217E97A84EE54C74BF253599BA98D0F5"/>
        <w:category>
          <w:name w:val="Genel"/>
          <w:gallery w:val="placeholder"/>
        </w:category>
        <w:types>
          <w:type w:val="bbPlcHdr"/>
        </w:types>
        <w:behaviors>
          <w:behavior w:val="content"/>
        </w:behaviors>
        <w:guid w:val="{FA143B84-9D1D-4C1B-82DB-812D92005038}"/>
      </w:docPartPr>
      <w:docPartBody>
        <w:p w:rsidR="00000000" w:rsidRDefault="00000000">
          <w:pPr>
            <w:pStyle w:val="217E97A84EE54C74BF253599BA98D0F5"/>
          </w:pPr>
          <w:r w:rsidRPr="00B7244E">
            <w:rPr>
              <w:lang w:bidi="tr-TR"/>
            </w:rPr>
            <w:t>Lorem ipsum dolor sit amet, cons</w:t>
          </w:r>
          <w:r w:rsidRPr="00B7244E">
            <w:rPr>
              <w:lang w:bidi="tr-TR"/>
            </w:rPr>
            <w:t>ectetur adipiscing elit, sed do eiusmod tempor incididunt ut labore et dolore magna aliqua.Congue mauris rhoncus aenean vel elit. Massa eget egestas purus viverra. Ridiculus mus mauris vitae ultricies leo integer.</w:t>
          </w:r>
        </w:p>
      </w:docPartBody>
    </w:docPart>
    <w:docPart>
      <w:docPartPr>
        <w:name w:val="83184C87A7E14FCFBBB9143D92F552D7"/>
        <w:category>
          <w:name w:val="Genel"/>
          <w:gallery w:val="placeholder"/>
        </w:category>
        <w:types>
          <w:type w:val="bbPlcHdr"/>
        </w:types>
        <w:behaviors>
          <w:behavior w:val="content"/>
        </w:behaviors>
        <w:guid w:val="{DA95CFD1-AAD3-4485-864F-A84C8F4400F6}"/>
      </w:docPartPr>
      <w:docPartBody>
        <w:p w:rsidR="00000000" w:rsidRDefault="00000000">
          <w:pPr>
            <w:pStyle w:val="83184C87A7E14FCFBBB9143D92F552D7"/>
          </w:pPr>
          <w:r>
            <w:rPr>
              <w:lang w:bidi="tr-TR"/>
            </w:rPr>
            <w:t>Alt başlık</w:t>
          </w:r>
        </w:p>
      </w:docPartBody>
    </w:docPart>
    <w:docPart>
      <w:docPartPr>
        <w:name w:val="5592F69167AC4ABA89C554E59642B0DF"/>
        <w:category>
          <w:name w:val="Genel"/>
          <w:gallery w:val="placeholder"/>
        </w:category>
        <w:types>
          <w:type w:val="bbPlcHdr"/>
        </w:types>
        <w:behaviors>
          <w:behavior w:val="content"/>
        </w:behaviors>
        <w:guid w:val="{DA129373-A87B-4D6A-A78B-9355D25ED1EE}"/>
      </w:docPartPr>
      <w:docPartBody>
        <w:p w:rsidR="00000000" w:rsidRDefault="00000000">
          <w:pPr>
            <w:pStyle w:val="5592F69167AC4ABA89C554E59642B0DF"/>
          </w:pPr>
          <w:r w:rsidRPr="00C3569F">
            <w:rPr>
              <w:lang w:bidi="tr-TR"/>
            </w:rPr>
            <w:t>Lorem ipsum dolor sit amet, consectetur ad</w:t>
          </w:r>
          <w:r w:rsidRPr="00C3569F">
            <w:rPr>
              <w:lang w:bidi="tr-TR"/>
            </w:rPr>
            <w:t>ipiscing elit, sed do eiusmod tempor incididunt ut labore et dolore magna aliqua. Nullam ac tortor vitae purus faucibus ornare suspendisse sed nisi. Adipiscing elit pellentesque habitant morbi tristique senectus et. Ultricies leo integer malesuada nunc vel</w:t>
          </w:r>
          <w:r w:rsidRPr="00C3569F">
            <w:rPr>
              <w:lang w:bidi="tr-TR"/>
            </w:rPr>
            <w:t>.</w:t>
          </w:r>
        </w:p>
      </w:docPartBody>
    </w:docPart>
    <w:docPart>
      <w:docPartPr>
        <w:name w:val="A8284AC862C443DB9323297CAF51740E"/>
        <w:category>
          <w:name w:val="Genel"/>
          <w:gallery w:val="placeholder"/>
        </w:category>
        <w:types>
          <w:type w:val="bbPlcHdr"/>
        </w:types>
        <w:behaviors>
          <w:behavior w:val="content"/>
        </w:behaviors>
        <w:guid w:val="{AC01A2A4-442A-4623-A11C-D46586FF2F99}"/>
      </w:docPartPr>
      <w:docPartBody>
        <w:p w:rsidR="00000000" w:rsidRDefault="00000000">
          <w:pPr>
            <w:pStyle w:val="A8284AC862C443DB9323297CAF51740E"/>
          </w:pPr>
          <w:r>
            <w:rPr>
              <w:lang w:bidi="tr-TR"/>
            </w:rPr>
            <w:t>Alt başlık</w:t>
          </w:r>
        </w:p>
      </w:docPartBody>
    </w:docPart>
    <w:docPart>
      <w:docPartPr>
        <w:name w:val="BB9A4655040C45C8B1AD27DC3ADC3B1F"/>
        <w:category>
          <w:name w:val="Genel"/>
          <w:gallery w:val="placeholder"/>
        </w:category>
        <w:types>
          <w:type w:val="bbPlcHdr"/>
        </w:types>
        <w:behaviors>
          <w:behavior w:val="content"/>
        </w:behaviors>
        <w:guid w:val="{E8480620-2008-48A1-AB05-15C208DD8609}"/>
      </w:docPartPr>
      <w:docPartBody>
        <w:p w:rsidR="00000000" w:rsidRDefault="00000000">
          <w:pPr>
            <w:pStyle w:val="BB9A4655040C45C8B1AD27DC3ADC3B1F"/>
          </w:pPr>
          <w:r w:rsidRPr="00C3569F">
            <w:rPr>
              <w:lang w:bidi="tr-TR"/>
            </w:rPr>
            <w:t xml:space="preserve">Lorem ipsum dolor sit amet, consectetuer adipiscing elit, sed diam nonummy nibh euismod </w:t>
          </w:r>
          <w:r w:rsidRPr="00B7244E">
            <w:rPr>
              <w:lang w:bidi="tr-TR"/>
            </w:rPr>
            <w:t xml:space="preserve">tincidunt ut laoreet dolore magna aliquam erat volutpat. Duis autem vel eum iriure dolor in hendrerit in vulputate velit esse molestie consequat, vel illum </w:t>
          </w:r>
          <w:r w:rsidRPr="00B7244E">
            <w:rPr>
              <w:lang w:bidi="tr-TR"/>
            </w:rPr>
            <w:t>dolore eu feugiat nulla facilisis at vero eros et accumsan et iusto odio dignissim qui blandit praesent luptatum zzril delenit augue duis dolore te feugait nulla facilisi.</w:t>
          </w:r>
        </w:p>
      </w:docPartBody>
    </w:docPart>
    <w:docPart>
      <w:docPartPr>
        <w:name w:val="012DC89D43734E8684C3318B0EF423E2"/>
        <w:category>
          <w:name w:val="Genel"/>
          <w:gallery w:val="placeholder"/>
        </w:category>
        <w:types>
          <w:type w:val="bbPlcHdr"/>
        </w:types>
        <w:behaviors>
          <w:behavior w:val="content"/>
        </w:behaviors>
        <w:guid w:val="{7484323F-E7E2-4F51-BA93-9B10C6D869FC}"/>
      </w:docPartPr>
      <w:docPartBody>
        <w:p w:rsidR="00000000" w:rsidRDefault="00000000">
          <w:pPr>
            <w:pStyle w:val="012DC89D43734E8684C3318B0EF423E2"/>
          </w:pPr>
          <w:r w:rsidRPr="00C3569F">
            <w:rPr>
              <w:lang w:bidi="tr-TR"/>
            </w:rPr>
            <w:t>BAŞLIK</w:t>
          </w:r>
        </w:p>
      </w:docPartBody>
    </w:docPart>
    <w:docPart>
      <w:docPartPr>
        <w:name w:val="3C4EAE0E3F2846E9BB13DA08FD0ED76B"/>
        <w:category>
          <w:name w:val="Genel"/>
          <w:gallery w:val="placeholder"/>
        </w:category>
        <w:types>
          <w:type w:val="bbPlcHdr"/>
        </w:types>
        <w:behaviors>
          <w:behavior w:val="content"/>
        </w:behaviors>
        <w:guid w:val="{6C20F477-C877-44C6-B062-0E9D970BB7FE}"/>
      </w:docPartPr>
      <w:docPartBody>
        <w:p w:rsidR="00136EF2" w:rsidRDefault="00000000" w:rsidP="00B7244E">
          <w:r w:rsidRPr="00C3569F">
            <w:rPr>
              <w:lang w:bidi="tr-TR"/>
            </w:rPr>
            <w:t>Lorem ipsum dolor sit amet, consectetur adipisci</w:t>
          </w:r>
          <w:r w:rsidRPr="00C3569F">
            <w:rPr>
              <w:lang w:bidi="tr-TR"/>
            </w:rPr>
            <w:t>ng elit, sed do eiusmod tempor incididunt ut labore et dolore magna aliqua. Feugiat vivamus at augue eget. Vitae turpis massa sed elementum tempus. Bibendum enim facilisis gravida neque. Aenean euismod elementum nisi quis eleifend quam adipiscing vitae pro</w:t>
          </w:r>
          <w:r w:rsidRPr="00C3569F">
            <w:rPr>
              <w:lang w:bidi="tr-TR"/>
            </w:rPr>
            <w:t>in. Facilisi nullam vehicula ipsum a. Integer enim neque volutpat ac tincidunt vitae semper. Proin sagittis nisl rhoncus mattis rhoncus. Morbi tristique senectus et netus. Purus ut faucibus pulvinar elementum integer.</w:t>
          </w:r>
        </w:p>
        <w:p w:rsidR="00136EF2" w:rsidRPr="00C3569F" w:rsidRDefault="00000000" w:rsidP="00B7244E"/>
        <w:p w:rsidR="00000000" w:rsidRDefault="00000000">
          <w:pPr>
            <w:pStyle w:val="3C4EAE0E3F2846E9BB13DA08FD0ED76B"/>
          </w:pPr>
          <w:r w:rsidRPr="00C3569F">
            <w:rPr>
              <w:lang w:bidi="tr-TR"/>
            </w:rPr>
            <w:t>Lorem ipsum dolor sit amet, consectet</w:t>
          </w:r>
          <w:r w:rsidRPr="00C3569F">
            <w:rPr>
              <w:lang w:bidi="tr-TR"/>
            </w:rPr>
            <w:t>ur adipiscing elit, sed do eiusmod tempor incididunt ut labore et dolore magna aliqua. Quis eleifend quam adipiscing vitae proin sagittis nisl rhoncus mattis. At tellus at urna condimentum mattis. Odio aenean sed adipiscing diam donec adipiscing tristique.</w:t>
          </w:r>
          <w:r w:rsidRPr="00C3569F">
            <w:rPr>
              <w:lang w:bidi="tr-TR"/>
            </w:rPr>
            <w:t xml:space="preserve"> Molestie ac feugiat sed lectus vestibulum mattis ullamcorper velit sed. Cursus in hac habitasse platea dictumst quisque sagittis purus sit. </w:t>
          </w:r>
        </w:p>
      </w:docPartBody>
    </w:docPart>
    <w:docPart>
      <w:docPartPr>
        <w:name w:val="EB75D7F043D045A28417A250D32CEF1E"/>
        <w:category>
          <w:name w:val="Genel"/>
          <w:gallery w:val="placeholder"/>
        </w:category>
        <w:types>
          <w:type w:val="bbPlcHdr"/>
        </w:types>
        <w:behaviors>
          <w:behavior w:val="content"/>
        </w:behaviors>
        <w:guid w:val="{8BA9F9C5-115C-4A7D-80D9-02AF364F358E}"/>
      </w:docPartPr>
      <w:docPartBody>
        <w:p w:rsidR="00000000" w:rsidRDefault="00000000">
          <w:pPr>
            <w:pStyle w:val="EB75D7F043D045A28417A250D32CEF1E"/>
          </w:pPr>
          <w:r>
            <w:rPr>
              <w:lang w:bidi="tr-TR"/>
            </w:rPr>
            <w:t>Alt başlık</w:t>
          </w:r>
        </w:p>
      </w:docPartBody>
    </w:docPart>
    <w:docPart>
      <w:docPartPr>
        <w:name w:val="014D1D05DAAF4BECABAB1D671BCA3547"/>
        <w:category>
          <w:name w:val="Genel"/>
          <w:gallery w:val="placeholder"/>
        </w:category>
        <w:types>
          <w:type w:val="bbPlcHdr"/>
        </w:types>
        <w:behaviors>
          <w:behavior w:val="content"/>
        </w:behaviors>
        <w:guid w:val="{EF0C5721-A0B8-4BEC-BBF3-F12E5BA51D60}"/>
      </w:docPartPr>
      <w:docPartBody>
        <w:p w:rsidR="00136EF2" w:rsidRPr="00620D24" w:rsidRDefault="00000000" w:rsidP="00B7244E">
          <w:r w:rsidRPr="00620D24">
            <w:rPr>
              <w:lang w:bidi="tr-TR"/>
            </w:rPr>
            <w:t>Lorem ipsum dolor sit amet, consectetur adipiscing elit, sed do eiusmod tempor incididunt ut labore et dolore magn</w:t>
          </w:r>
          <w:r w:rsidRPr="00620D24">
            <w:rPr>
              <w:lang w:bidi="tr-TR"/>
            </w:rPr>
            <w:t>a aliqua. Pellentesque id nibh tortor id aliquet. Purus in mollis nunc sed. Elit duis tristique sollicitudin nibh sit amet commodo nulla. At tellus at urna condimentum. Nunc non blandit massa enim nec dui nunc. Massa id neque aliquam vestibulum morbi bland</w:t>
          </w:r>
          <w:r w:rsidRPr="00620D24">
            <w:rPr>
              <w:lang w:bidi="tr-TR"/>
            </w:rPr>
            <w:t xml:space="preserve">it. </w:t>
          </w:r>
        </w:p>
        <w:p w:rsidR="00136EF2" w:rsidRPr="00620D24" w:rsidRDefault="00000000" w:rsidP="00B7244E"/>
        <w:p w:rsidR="00000000" w:rsidRDefault="00000000">
          <w:pPr>
            <w:pStyle w:val="014D1D05DAAF4BECABAB1D671BCA3547"/>
          </w:pPr>
          <w:r w:rsidRPr="00620D24">
            <w:rPr>
              <w:lang w:bidi="tr-TR"/>
            </w:rPr>
            <w:t xml:space="preserve">Lorem ipsum dolor sit amet consectetur adipiscing. Nisi lacus sed viverra tellus. Orci eu lobortis elementum nibh tellus molestie nunc non. Laoreet suspendisse interdum consectetur libero id faucibus nisl tincidunt. Pharetra massa massa </w:t>
          </w:r>
          <w:r w:rsidRPr="00620D24">
            <w:rPr>
              <w:lang w:bidi="tr-TR"/>
            </w:rPr>
            <w:t>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86583A7053994E869F3B62B5DEB71834"/>
        <w:category>
          <w:name w:val="Genel"/>
          <w:gallery w:val="placeholder"/>
        </w:category>
        <w:types>
          <w:type w:val="bbPlcHdr"/>
        </w:types>
        <w:behaviors>
          <w:behavior w:val="content"/>
        </w:behaviors>
        <w:guid w:val="{DE59838F-59EC-4A2D-B083-10A4F3DC1A8A}"/>
      </w:docPartPr>
      <w:docPartBody>
        <w:p w:rsidR="00000000" w:rsidRDefault="00000000">
          <w:pPr>
            <w:pStyle w:val="86583A7053994E869F3B62B5DEB71834"/>
          </w:pPr>
          <w:r w:rsidRPr="00606470">
            <w:rPr>
              <w:lang w:bidi="tr-TR"/>
            </w:rPr>
            <w:t>Açıklama</w:t>
          </w:r>
        </w:p>
      </w:docPartBody>
    </w:docPart>
    <w:docPart>
      <w:docPartPr>
        <w:name w:val="4258026221DB43839C624CA471014606"/>
        <w:category>
          <w:name w:val="Genel"/>
          <w:gallery w:val="placeholder"/>
        </w:category>
        <w:types>
          <w:type w:val="bbPlcHdr"/>
        </w:types>
        <w:behaviors>
          <w:behavior w:val="content"/>
        </w:behaviors>
        <w:guid w:val="{8CCF0F4D-BF39-457F-BCB3-55A1EA94D133}"/>
      </w:docPartPr>
      <w:docPartBody>
        <w:p w:rsidR="00000000" w:rsidRDefault="00000000">
          <w:pPr>
            <w:pStyle w:val="4258026221DB43839C624CA471014606"/>
          </w:pPr>
          <w:r w:rsidRPr="00606470">
            <w:rPr>
              <w:lang w:bidi="tr-TR"/>
            </w:rPr>
            <w:t>Lorem Ipsum, baskı ve dizgicilik sektöründe kullanılan işlevsiz metindir.</w:t>
          </w:r>
        </w:p>
      </w:docPartBody>
    </w:docPart>
    <w:docPart>
      <w:docPartPr>
        <w:name w:val="2CCDEC52579B4FA0A8ED22FF27EED19C"/>
        <w:category>
          <w:name w:val="Genel"/>
          <w:gallery w:val="placeholder"/>
        </w:category>
        <w:types>
          <w:type w:val="bbPlcHdr"/>
        </w:types>
        <w:behaviors>
          <w:behavior w:val="content"/>
        </w:behaviors>
        <w:guid w:val="{BCF913EF-5B8F-4724-9D57-448B5E067FD7}"/>
      </w:docPartPr>
      <w:docPartBody>
        <w:p w:rsidR="00000000" w:rsidRDefault="00000000">
          <w:pPr>
            <w:pStyle w:val="2CCDEC52579B4FA0A8ED22FF27EED19C"/>
          </w:pPr>
          <w:r w:rsidRPr="00606470">
            <w:rPr>
              <w:lang w:bidi="tr-TR"/>
            </w:rPr>
            <w:t>Açıklama</w:t>
          </w:r>
        </w:p>
      </w:docPartBody>
    </w:docPart>
    <w:docPart>
      <w:docPartPr>
        <w:name w:val="A19B3CD5F2C749D7A87DA5A55D5866B7"/>
        <w:category>
          <w:name w:val="Genel"/>
          <w:gallery w:val="placeholder"/>
        </w:category>
        <w:types>
          <w:type w:val="bbPlcHdr"/>
        </w:types>
        <w:behaviors>
          <w:behavior w:val="content"/>
        </w:behaviors>
        <w:guid w:val="{5F5359FF-5E37-4B42-96FB-4C03CEAD59E0}"/>
      </w:docPartPr>
      <w:docPartBody>
        <w:p w:rsidR="00000000" w:rsidRDefault="00000000">
          <w:pPr>
            <w:pStyle w:val="A19B3CD5F2C749D7A87DA5A55D5866B7"/>
          </w:pPr>
          <w:r w:rsidRPr="008D2B3A">
            <w:rPr>
              <w:lang w:bidi="tr-TR"/>
            </w:rPr>
            <w:t>Lorem Ipsum, baskı ve dizgicilik sektöründe kullanılan işlevsiz metindir.</w:t>
          </w:r>
        </w:p>
      </w:docPartBody>
    </w:docPart>
    <w:docPart>
      <w:docPartPr>
        <w:name w:val="0B2133FFCE4C47D59D3C9506EFEFF7DF"/>
        <w:category>
          <w:name w:val="Genel"/>
          <w:gallery w:val="placeholder"/>
        </w:category>
        <w:types>
          <w:type w:val="bbPlcHdr"/>
        </w:types>
        <w:behaviors>
          <w:behavior w:val="content"/>
        </w:behaviors>
        <w:guid w:val="{C65C3AA2-020D-4AD1-8236-95F133110491}"/>
      </w:docPartPr>
      <w:docPartBody>
        <w:p w:rsidR="00000000" w:rsidRDefault="00000000">
          <w:pPr>
            <w:pStyle w:val="0B2133FFCE4C47D59D3C9506EFEFF7DF"/>
          </w:pPr>
          <w:r w:rsidRPr="00606470">
            <w:rPr>
              <w:lang w:bidi="tr-TR"/>
            </w:rPr>
            <w:t>Açıklama</w:t>
          </w:r>
        </w:p>
      </w:docPartBody>
    </w:docPart>
    <w:docPart>
      <w:docPartPr>
        <w:name w:val="1E4BCBF07ADA46EDA734561E7A765848"/>
        <w:category>
          <w:name w:val="Genel"/>
          <w:gallery w:val="placeholder"/>
        </w:category>
        <w:types>
          <w:type w:val="bbPlcHdr"/>
        </w:types>
        <w:behaviors>
          <w:behavior w:val="content"/>
        </w:behaviors>
        <w:guid w:val="{3509322F-CFB2-4BF7-9D8C-03342A1B60EB}"/>
      </w:docPartPr>
      <w:docPartBody>
        <w:p w:rsidR="00000000" w:rsidRDefault="00000000">
          <w:pPr>
            <w:pStyle w:val="1E4BCBF07ADA46EDA734561E7A765848"/>
          </w:pPr>
          <w:r w:rsidRPr="3FC281EA">
            <w:rPr>
              <w:lang w:bidi="tr-TR"/>
            </w:rPr>
            <w:t>Lorem Ipsum, baskı ve dizgicilik sektöründe kullanılan işlevsiz metindir.</w:t>
          </w:r>
        </w:p>
      </w:docPartBody>
    </w:docPart>
    <w:docPart>
      <w:docPartPr>
        <w:name w:val="779EFA3A2C5B4165ADD9861CE3885B93"/>
        <w:category>
          <w:name w:val="Genel"/>
          <w:gallery w:val="placeholder"/>
        </w:category>
        <w:types>
          <w:type w:val="bbPlcHdr"/>
        </w:types>
        <w:behaviors>
          <w:behavior w:val="content"/>
        </w:behaviors>
        <w:guid w:val="{8015B215-D64A-4AF4-9B43-61D48C2994A8}"/>
      </w:docPartPr>
      <w:docPartBody>
        <w:p w:rsidR="00000000" w:rsidRDefault="00000000">
          <w:pPr>
            <w:pStyle w:val="779EFA3A2C5B4165ADD9861CE3885B93"/>
          </w:pPr>
          <w:r w:rsidRPr="00C3569F">
            <w:rPr>
              <w:lang w:bidi="tr-TR"/>
            </w:rPr>
            <w:t>BAŞLIK</w:t>
          </w:r>
        </w:p>
      </w:docPartBody>
    </w:docPart>
    <w:docPart>
      <w:docPartPr>
        <w:name w:val="053A94ECB40447D9811200A7D4F7AB37"/>
        <w:category>
          <w:name w:val="Genel"/>
          <w:gallery w:val="placeholder"/>
        </w:category>
        <w:types>
          <w:type w:val="bbPlcHdr"/>
        </w:types>
        <w:behaviors>
          <w:behavior w:val="content"/>
        </w:behaviors>
        <w:guid w:val="{1695D380-8A73-442C-A982-0DF0FC4265BA}"/>
      </w:docPartPr>
      <w:docPartBody>
        <w:p w:rsidR="00136EF2" w:rsidRDefault="00000000" w:rsidP="002A5BA5">
          <w:r>
            <w:rPr>
              <w:lang w:bidi="tr-TR"/>
            </w:rPr>
            <w:t>Lorem ipsum dolor sit amet, consectetur adipiscing elit, sed do eiusmod tempor incididunt ut labore et dolore magna aliqua. Dictum at tempor commodo ullamcorper. Suspendisse ultrices gravida dictum fusce ut. Mauris nunc congue nisi vitae suscipit tellus ma</w:t>
          </w:r>
          <w:r>
            <w:rPr>
              <w:lang w:bidi="tr-TR"/>
            </w:rPr>
            <w:t>uris a. Amet mauris commodo quis imperdiet massa tincidunt nunc. Amet dictum sit amet justo donec. Netus et malesuada fames ac turpis egestas integer. Faucibus interdum posuere lorem ipsum dolor. Porttitor eget dolor morbi non arcu. Sit amet dictum sit ame</w:t>
          </w:r>
          <w:r>
            <w:rPr>
              <w:lang w:bidi="tr-TR"/>
            </w:rPr>
            <w:t xml:space="preserve">t justo donec enim diam. Augue lacus viverra vitae congue eu consequat. Porta non pulvinar neque laoreet suspendisse interdum. Varius sit amet mattis vulputate enim nulla aliquet porttitor lacus. Ipsum faucibus vitae aliquet nec ullamcorper sit amet risus </w:t>
          </w:r>
          <w:r>
            <w:rPr>
              <w:lang w:bidi="tr-TR"/>
            </w:rPr>
            <w:t xml:space="preserve">nullam. Pellentesque adipiscing commodo elit at. Fermentum iaculis eu non diam phasellus. Aliquet lectus proin nibh nisl condimentum id venenatis a condimentum. </w:t>
          </w:r>
        </w:p>
        <w:p w:rsidR="00136EF2" w:rsidRDefault="00000000" w:rsidP="002A5BA5"/>
        <w:p w:rsidR="00000000" w:rsidRDefault="00000000">
          <w:pPr>
            <w:pStyle w:val="053A94ECB40447D9811200A7D4F7AB37"/>
          </w:pPr>
          <w:r w:rsidRPr="003C7515">
            <w:rPr>
              <w:lang w:bidi="tr-TR"/>
            </w:rPr>
            <w:t xml:space="preserve">Ut ornare lectus sit amet est placerat. Tincidunt vitae semper quis lectus nulla at </w:t>
          </w:r>
          <w:r w:rsidRPr="003C7515">
            <w:rPr>
              <w:lang w:bidi="tr-TR"/>
            </w:rPr>
            <w:t>volutpat. Sit amet nisl suscipit adipiscing bibendum. Nunc sed id semper risus in hendrerit. Tincidunt praesent semper feugiat nibh sed pulvinar proin gravida. Sed felis eget velit aliquet sagittis. Porta lorem mollis aliquam ut porttitor leo a diam. Matti</w:t>
          </w:r>
          <w:r w:rsidRPr="003C7515">
            <w:rPr>
              <w:lang w:bidi="tr-TR"/>
            </w:rPr>
            <w:t>s molestie a iaculis at erat pellentesque adipiscing commodo. Mi proin sed libero enim sed. Egestas diam in arcu cursus euismod quis. Massa ultricies mi quis hendrerit dolor magna. Fermentum iaculis eu non diam phasellus vestibulum.</w:t>
          </w:r>
        </w:p>
      </w:docPartBody>
    </w:docPart>
    <w:docPart>
      <w:docPartPr>
        <w:name w:val="C1E586EA31454B01931870B664B7B92B"/>
        <w:category>
          <w:name w:val="Genel"/>
          <w:gallery w:val="placeholder"/>
        </w:category>
        <w:types>
          <w:type w:val="bbPlcHdr"/>
        </w:types>
        <w:behaviors>
          <w:behavior w:val="content"/>
        </w:behaviors>
        <w:guid w:val="{B2DF1884-4E73-4CDE-9FC9-8416F8E29950}"/>
      </w:docPartPr>
      <w:docPartBody>
        <w:p w:rsidR="00000000" w:rsidRDefault="00000000">
          <w:pPr>
            <w:pStyle w:val="C1E586EA31454B01931870B664B7B92B"/>
          </w:pPr>
          <w:r w:rsidRPr="00877027">
            <w:rPr>
              <w:lang w:bidi="tr-TR"/>
            </w:rPr>
            <w:t>Lorem ipsum dolor sit a</w:t>
          </w:r>
          <w:r w:rsidRPr="00877027">
            <w:rPr>
              <w:lang w:bidi="tr-TR"/>
            </w:rPr>
            <w:t>met, consectetur adipiscing</w:t>
          </w:r>
          <w:r>
            <w:rPr>
              <w:lang w:bidi="tr-TR"/>
            </w:rPr>
            <w:t xml:space="preserve"> </w:t>
          </w:r>
          <w:r w:rsidRPr="00877027">
            <w:rPr>
              <w:lang w:bidi="tr-TR"/>
            </w:rPr>
            <w:t>elit, sed do eiusmod tempor incididunt.</w:t>
          </w:r>
        </w:p>
      </w:docPartBody>
    </w:docPart>
    <w:docPart>
      <w:docPartPr>
        <w:name w:val="9DD4336176E04B329422232468C9687F"/>
        <w:category>
          <w:name w:val="Genel"/>
          <w:gallery w:val="placeholder"/>
        </w:category>
        <w:types>
          <w:type w:val="bbPlcHdr"/>
        </w:types>
        <w:behaviors>
          <w:behavior w:val="content"/>
        </w:behaviors>
        <w:guid w:val="{83A87CF0-9B97-4696-AE91-16A15BDE0874}"/>
      </w:docPartPr>
      <w:docPartBody>
        <w:p w:rsidR="00136EF2" w:rsidRPr="00DC280E" w:rsidRDefault="00000000" w:rsidP="002A5BA5">
          <w:r w:rsidRPr="00DC280E">
            <w:rPr>
              <w:lang w:bidi="tr-TR"/>
            </w:rPr>
            <w:t>Metus dictum at tempor commodo ullamcorper a. Laoreet suspendisse interdum consectetur libero id. Risus ultricies tristique nulla aliquet enim tortor at auctor urna. A lacus vestibulum sed</w:t>
          </w:r>
          <w:r w:rsidRPr="00DC280E">
            <w:rPr>
              <w:lang w:bidi="tr-TR"/>
            </w:rPr>
            <w:t xml:space="preserve"> arcu non odio euismod lacinia at. Tortor id aliquet lectus proin nibh nisl condimentum id venenatis. Neque gravida in fermentum et sollicitudin ac orci phasellus. Morbi enim nunc faucibus a pellentesque sit amet porttitor eget. Nunc sed blandit libero vol</w:t>
          </w:r>
          <w:r w:rsidRPr="00DC280E">
            <w:rPr>
              <w:lang w:bidi="tr-TR"/>
            </w:rPr>
            <w:t xml:space="preserve">utpat sed cras ornare arcu. Sit amet nisl purus in mollis nunc sed. Risus nec feugiat in fermentum. Integer vitae justo eget magna fermentum iaculis eu non diam. Vulputate eu scelerisque felis imperdiet proin. Ridiculus mus mauris vitae ultricies. Gravida </w:t>
          </w:r>
          <w:r w:rsidRPr="00DC280E">
            <w:rPr>
              <w:lang w:bidi="tr-TR"/>
            </w:rPr>
            <w:t>rutrum quisque non tellus orci ac. Quam vulputate dignissim suspendisse in est ante in nibh mauris. Quis auctor elit sed vulputate mi sit.</w:t>
          </w:r>
        </w:p>
        <w:p w:rsidR="00136EF2" w:rsidRPr="00DC280E" w:rsidRDefault="00000000" w:rsidP="002A5BA5"/>
        <w:p w:rsidR="00000000" w:rsidRDefault="00000000">
          <w:pPr>
            <w:pStyle w:val="9DD4336176E04B329422232468C9687F"/>
          </w:pPr>
          <w:r w:rsidRPr="00DC280E">
            <w:rPr>
              <w:lang w:bidi="tr-TR"/>
            </w:rPr>
            <w:t xml:space="preserve">Eu lobortis elementum nibh tellus molestie nunc non. Consectetur lorem donec massa sapien faucibus et </w:t>
          </w:r>
          <w:r w:rsidRPr="00DC280E">
            <w:rPr>
              <w:lang w:bidi="tr-TR"/>
            </w:rPr>
            <w:t>molestie. Consequat interdum varius sit amet mattis vulputate enim. Non enim praesent elementum facilisis leo. Elementum eu facilisis sed odio morbi quis commodo. Bibendum enim facilisis gravida neque convallis a cras semper. Risus in hendrerit gravida rut</w:t>
          </w:r>
          <w:r w:rsidRPr="00DC280E">
            <w:rPr>
              <w:lang w:bidi="tr-TR"/>
            </w:rPr>
            <w:t xml:space="preserve">rum quisque. Aliquam eleifend mi in nulla posuere. Malesuada fames ac turpis egestas maecenas. Molestie ac feugiat sed lectus vestibulum mattis. Eget nullam non nisi est sit amet. Pulvinar elementum integer enim neque. Dui accumsan sit amet nulla facilisi </w:t>
          </w:r>
          <w:r w:rsidRPr="00DC280E">
            <w:rPr>
              <w:lang w:bidi="tr-TR"/>
            </w:rPr>
            <w:t>morbi</w:t>
          </w:r>
        </w:p>
      </w:docPartBody>
    </w:docPart>
    <w:docPart>
      <w:docPartPr>
        <w:name w:val="CB1043E9977F49319885D8371B5D1FEF"/>
        <w:category>
          <w:name w:val="Genel"/>
          <w:gallery w:val="placeholder"/>
        </w:category>
        <w:types>
          <w:type w:val="bbPlcHdr"/>
        </w:types>
        <w:behaviors>
          <w:behavior w:val="content"/>
        </w:behaviors>
        <w:guid w:val="{3FB99360-FE01-4034-BB53-509CED6907FB}"/>
      </w:docPartPr>
      <w:docPartBody>
        <w:p w:rsidR="00000000" w:rsidRDefault="00000000">
          <w:pPr>
            <w:pStyle w:val="CB1043E9977F49319885D8371B5D1FEF"/>
          </w:pPr>
          <w:r w:rsidRPr="00C3569F">
            <w:rPr>
              <w:lang w:bidi="tr-TR"/>
            </w:rPr>
            <w:t>BAŞLIK</w:t>
          </w:r>
        </w:p>
      </w:docPartBody>
    </w:docPart>
    <w:docPart>
      <w:docPartPr>
        <w:name w:val="FF65C88E8C2C45F2868EA8BB75A76DA2"/>
        <w:category>
          <w:name w:val="Genel"/>
          <w:gallery w:val="placeholder"/>
        </w:category>
        <w:types>
          <w:type w:val="bbPlcHdr"/>
        </w:types>
        <w:behaviors>
          <w:behavior w:val="content"/>
        </w:behaviors>
        <w:guid w:val="{4A94079C-0BC0-45D9-A67A-FC984243CDEF}"/>
      </w:docPartPr>
      <w:docPartBody>
        <w:p w:rsidR="00136EF2" w:rsidRDefault="00000000" w:rsidP="00B7244E">
          <w:r>
            <w:rPr>
              <w:lang w:bidi="tr-TR"/>
            </w:rPr>
            <w:t>Lorem ipsum do</w:t>
          </w:r>
          <w:r>
            <w:rPr>
              <w:lang w:bidi="tr-TR"/>
            </w:rPr>
            <w:t xml:space="preserve">lor sit amet, consectetur adipiscing elit, sed do eiusmod tempor incididunt ut labore et dolore magna aliqua. Pellentesque id nibh tortor id aliquet. Purus in mollis nunc sed. Elit duis tristique sollicitudin nibh sit amet commodo nulla. At tellus at urna </w:t>
          </w:r>
          <w:r>
            <w:rPr>
              <w:lang w:bidi="tr-TR"/>
            </w:rPr>
            <w:t>condimentum. Nunc non blandit massa enim nec dui nunc. Massa id neque aliquam vestibulum morbi blandit.</w:t>
          </w:r>
        </w:p>
        <w:p w:rsidR="00136EF2" w:rsidRDefault="00000000" w:rsidP="00B7244E"/>
        <w:p w:rsidR="00136EF2" w:rsidRDefault="00000000" w:rsidP="00B7244E">
          <w:r>
            <w:rPr>
              <w:lang w:bidi="tr-TR"/>
            </w:rPr>
            <w:t>Lorem ipsum dolor sit amet, consectetur adipiscing elit, sed do eiusmod tempor incididunt ut labore et dolore magna aliqua. Nullam ac tortor vitae puru</w:t>
          </w:r>
          <w:r>
            <w:rPr>
              <w:lang w:bidi="tr-TR"/>
            </w:rPr>
            <w:t>s faucibus ornare suspendisse sed nisi. Adipiscing elit pellentesque habitant morbi tristique senectus et. Ultricies leo integer malesuada nunc vel.</w:t>
          </w:r>
        </w:p>
        <w:p w:rsidR="00136EF2" w:rsidRDefault="00000000" w:rsidP="00B7244E"/>
        <w:p w:rsidR="00000000" w:rsidRDefault="00000000">
          <w:pPr>
            <w:pStyle w:val="FF65C88E8C2C45F2868EA8BB75A76DA2"/>
          </w:pPr>
          <w:r>
            <w:rPr>
              <w:lang w:bidi="tr-TR"/>
            </w:rPr>
            <w:t>Lorem ipsum dolor sit amet consectetur adipiscing. Nisi lacus sed viverra tellus. Orci eu lobortis element</w:t>
          </w:r>
          <w:r>
            <w:rPr>
              <w:lang w:bidi="tr-TR"/>
            </w:rPr>
            <w:t>um nibh tellus molestie nunc non. Laoreet suspendisse interdum consectetur libero id faucibus nisl tincidunt. Pharetra massa massa ultricies mi quis hendrerit dolor. Non tellus orci ac auctor augue mauris augue neque gravida. Nunc non blandit massa enim ne</w:t>
          </w:r>
          <w:r>
            <w:rPr>
              <w:lang w:bidi="tr-TR"/>
            </w:rPr>
            <w:t>c dui nunc mattis. Nulla malesuada pellentesque elit eget gravida cum. Sit amet nulla facilisi morbi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6F"/>
    <w:rsid w:val="00B273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5FCD30068924078AED78B8516BF6034">
    <w:name w:val="45FCD30068924078AED78B8516BF6034"/>
  </w:style>
  <w:style w:type="paragraph" w:customStyle="1" w:styleId="7D6C8BAF4D394536A696BC89D3FD2FEA">
    <w:name w:val="7D6C8BAF4D394536A696BC89D3FD2FEA"/>
  </w:style>
  <w:style w:type="paragraph" w:customStyle="1" w:styleId="4066AE07CA2C486C89B847B3F6F8AF46">
    <w:name w:val="4066AE07CA2C486C89B847B3F6F8AF46"/>
  </w:style>
  <w:style w:type="paragraph" w:customStyle="1" w:styleId="AFDB2A7AF3054E0BA9D8D62BDB2AF297">
    <w:name w:val="AFDB2A7AF3054E0BA9D8D62BDB2AF297"/>
  </w:style>
  <w:style w:type="paragraph" w:customStyle="1" w:styleId="028341BE444C46BF98C8DD74CD71DAF8">
    <w:name w:val="028341BE444C46BF98C8DD74CD71DAF8"/>
  </w:style>
  <w:style w:type="paragraph" w:customStyle="1" w:styleId="NormalBeyaz">
    <w:name w:val="Normal Beyaz"/>
    <w:basedOn w:val="Normal"/>
    <w:uiPriority w:val="6"/>
    <w:qFormat/>
    <w:pPr>
      <w:spacing w:after="240" w:line="240" w:lineRule="auto"/>
    </w:pPr>
    <w:rPr>
      <w:rFonts w:eastAsiaTheme="minorHAnsi"/>
      <w:color w:val="FFFFFF" w:themeColor="background1"/>
      <w:sz w:val="24"/>
      <w:szCs w:val="28"/>
      <w:lang w:eastAsia="en-US"/>
    </w:rPr>
  </w:style>
  <w:style w:type="paragraph" w:customStyle="1" w:styleId="1ABCBA5DD0E2433BBD2C6C10A4B2EC6B">
    <w:name w:val="1ABCBA5DD0E2433BBD2C6C10A4B2EC6B"/>
  </w:style>
  <w:style w:type="paragraph" w:customStyle="1" w:styleId="5E7B5FE4251D464CB7EEDDB15D6138CD">
    <w:name w:val="5E7B5FE4251D464CB7EEDDB15D6138CD"/>
  </w:style>
  <w:style w:type="paragraph" w:customStyle="1" w:styleId="1E27694FF1EC48C5BEE6AA576A6B6EBB">
    <w:name w:val="1E27694FF1EC48C5BEE6AA576A6B6EBB"/>
  </w:style>
  <w:style w:type="paragraph" w:customStyle="1" w:styleId="EF5D8D17946E4F7882D254FA7B93B30A">
    <w:name w:val="EF5D8D17946E4F7882D254FA7B93B30A"/>
  </w:style>
  <w:style w:type="paragraph" w:customStyle="1" w:styleId="650C408315E24B87A2D6CE7EC2F17396">
    <w:name w:val="650C408315E24B87A2D6CE7EC2F17396"/>
  </w:style>
  <w:style w:type="paragraph" w:customStyle="1" w:styleId="217E97A84EE54C74BF253599BA98D0F5">
    <w:name w:val="217E97A84EE54C74BF253599BA98D0F5"/>
  </w:style>
  <w:style w:type="paragraph" w:customStyle="1" w:styleId="83184C87A7E14FCFBBB9143D92F552D7">
    <w:name w:val="83184C87A7E14FCFBBB9143D92F552D7"/>
  </w:style>
  <w:style w:type="paragraph" w:customStyle="1" w:styleId="5592F69167AC4ABA89C554E59642B0DF">
    <w:name w:val="5592F69167AC4ABA89C554E59642B0DF"/>
  </w:style>
  <w:style w:type="paragraph" w:customStyle="1" w:styleId="A8284AC862C443DB9323297CAF51740E">
    <w:name w:val="A8284AC862C443DB9323297CAF51740E"/>
  </w:style>
  <w:style w:type="paragraph" w:customStyle="1" w:styleId="BB9A4655040C45C8B1AD27DC3ADC3B1F">
    <w:name w:val="BB9A4655040C45C8B1AD27DC3ADC3B1F"/>
  </w:style>
  <w:style w:type="paragraph" w:customStyle="1" w:styleId="012DC89D43734E8684C3318B0EF423E2">
    <w:name w:val="012DC89D43734E8684C3318B0EF423E2"/>
  </w:style>
  <w:style w:type="paragraph" w:customStyle="1" w:styleId="3C4EAE0E3F2846E9BB13DA08FD0ED76B">
    <w:name w:val="3C4EAE0E3F2846E9BB13DA08FD0ED76B"/>
  </w:style>
  <w:style w:type="paragraph" w:customStyle="1" w:styleId="EB75D7F043D045A28417A250D32CEF1E">
    <w:name w:val="EB75D7F043D045A28417A250D32CEF1E"/>
  </w:style>
  <w:style w:type="paragraph" w:customStyle="1" w:styleId="014D1D05DAAF4BECABAB1D671BCA3547">
    <w:name w:val="014D1D05DAAF4BECABAB1D671BCA3547"/>
  </w:style>
  <w:style w:type="paragraph" w:customStyle="1" w:styleId="86583A7053994E869F3B62B5DEB71834">
    <w:name w:val="86583A7053994E869F3B62B5DEB71834"/>
  </w:style>
  <w:style w:type="paragraph" w:customStyle="1" w:styleId="4258026221DB43839C624CA471014606">
    <w:name w:val="4258026221DB43839C624CA471014606"/>
  </w:style>
  <w:style w:type="paragraph" w:customStyle="1" w:styleId="2CCDEC52579B4FA0A8ED22FF27EED19C">
    <w:name w:val="2CCDEC52579B4FA0A8ED22FF27EED19C"/>
  </w:style>
  <w:style w:type="paragraph" w:customStyle="1" w:styleId="A19B3CD5F2C749D7A87DA5A55D5866B7">
    <w:name w:val="A19B3CD5F2C749D7A87DA5A55D5866B7"/>
  </w:style>
  <w:style w:type="paragraph" w:customStyle="1" w:styleId="0B2133FFCE4C47D59D3C9506EFEFF7DF">
    <w:name w:val="0B2133FFCE4C47D59D3C9506EFEFF7DF"/>
  </w:style>
  <w:style w:type="paragraph" w:customStyle="1" w:styleId="1E4BCBF07ADA46EDA734561E7A765848">
    <w:name w:val="1E4BCBF07ADA46EDA734561E7A765848"/>
  </w:style>
  <w:style w:type="paragraph" w:customStyle="1" w:styleId="779EFA3A2C5B4165ADD9861CE3885B93">
    <w:name w:val="779EFA3A2C5B4165ADD9861CE3885B93"/>
  </w:style>
  <w:style w:type="paragraph" w:customStyle="1" w:styleId="053A94ECB40447D9811200A7D4F7AB37">
    <w:name w:val="053A94ECB40447D9811200A7D4F7AB37"/>
  </w:style>
  <w:style w:type="paragraph" w:customStyle="1" w:styleId="C1E586EA31454B01931870B664B7B92B">
    <w:name w:val="C1E586EA31454B01931870B664B7B92B"/>
  </w:style>
  <w:style w:type="paragraph" w:customStyle="1" w:styleId="9DD4336176E04B329422232468C9687F">
    <w:name w:val="9DD4336176E04B329422232468C9687F"/>
  </w:style>
  <w:style w:type="paragraph" w:customStyle="1" w:styleId="CB1043E9977F49319885D8371B5D1FEF">
    <w:name w:val="CB1043E9977F49319885D8371B5D1FEF"/>
  </w:style>
  <w:style w:type="paragraph" w:customStyle="1" w:styleId="FF65C88E8C2C45F2868EA8BB75A76DA2">
    <w:name w:val="FF65C88E8C2C45F2868EA8BB75A76DA2"/>
  </w:style>
  <w:style w:type="paragraph" w:customStyle="1" w:styleId="CE2DF4A09D69455E97C734589F186AB5">
    <w:name w:val="CE2DF4A09D69455E97C734589F186AB5"/>
  </w:style>
  <w:style w:type="paragraph" w:customStyle="1" w:styleId="DA621A4A49FB48628BCAA2866F55C2A4">
    <w:name w:val="DA621A4A49FB48628BCAA2866F55C2A4"/>
  </w:style>
  <w:style w:type="paragraph" w:customStyle="1" w:styleId="52C7982CD6354FE5A4D8699D5F51FAD6">
    <w:name w:val="52C7982CD6354FE5A4D8699D5F51FAD6"/>
  </w:style>
  <w:style w:type="paragraph" w:customStyle="1" w:styleId="9E16987FF15E4083AF368E55AA8E5A78">
    <w:name w:val="9E16987FF15E4083AF368E55AA8E5A78"/>
  </w:style>
  <w:style w:type="paragraph" w:customStyle="1" w:styleId="EAC91E5D4B19464D86400B25D9A0583F">
    <w:name w:val="EAC91E5D4B19464D86400B25D9A0583F"/>
  </w:style>
  <w:style w:type="paragraph" w:customStyle="1" w:styleId="25D927C97E8F4499A2E21BD07205CF6A">
    <w:name w:val="25D927C97E8F4499A2E21BD07205CF6A"/>
  </w:style>
  <w:style w:type="paragraph" w:customStyle="1" w:styleId="B103932DC68C498C9D556CE1FFFFE112">
    <w:name w:val="B103932DC68C498C9D556CE1FFFFE112"/>
  </w:style>
  <w:style w:type="paragraph" w:customStyle="1" w:styleId="AFB9B58EE5394A58AA6B93203730C784">
    <w:name w:val="AFB9B58EE5394A58AA6B93203730C784"/>
  </w:style>
  <w:style w:type="paragraph" w:customStyle="1" w:styleId="E96C68530AE24ADCA11A976DAE219A0B">
    <w:name w:val="E96C68530AE24ADCA11A976DAE219A0B"/>
  </w:style>
  <w:style w:type="paragraph" w:customStyle="1" w:styleId="910D0C454D644E219A465DF5A5DE6E4A">
    <w:name w:val="910D0C454D644E219A465DF5A5DE6E4A"/>
  </w:style>
  <w:style w:type="paragraph" w:customStyle="1" w:styleId="ED7C1F36FBEE4F019A4789A3BC64EE62">
    <w:name w:val="ED7C1F36FBEE4F019A4789A3BC64EE62"/>
  </w:style>
  <w:style w:type="paragraph" w:customStyle="1" w:styleId="AD541080AF754ED9A7EA334FDC6EC20B">
    <w:name w:val="AD541080AF754ED9A7EA334FDC6EC20B"/>
  </w:style>
  <w:style w:type="paragraph" w:customStyle="1" w:styleId="90FD4A3C87174D73B49E086EBC950F85">
    <w:name w:val="90FD4A3C87174D73B49E086EBC950F85"/>
  </w:style>
  <w:style w:type="paragraph" w:customStyle="1" w:styleId="2B2140B0918942418D7FB138F700930B">
    <w:name w:val="2B2140B0918942418D7FB138F700930B"/>
  </w:style>
  <w:style w:type="paragraph" w:customStyle="1" w:styleId="A8B767CE314948109E74697A45E12348">
    <w:name w:val="A8B767CE314948109E74697A45E123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D3B85CC8-919A-4941-900C-C8D0265E3041}">
  <ds:schemaRefs>
    <ds:schemaRef ds:uri="http://schemas.openxmlformats.org/officeDocument/2006/bibliography"/>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Çarpıcı iş raporu</Template>
  <TotalTime>0</TotalTime>
  <Pages>6</Pages>
  <Words>1255</Words>
  <Characters>7155</Characters>
  <Application>Microsoft Office Word</Application>
  <DocSecurity>0</DocSecurity>
  <Lines>59</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2022-09-09T11:32:00Z</dcterms:created>
  <dcterms:modified xsi:type="dcterms:W3CDTF">2022-09-09T13:59:00Z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